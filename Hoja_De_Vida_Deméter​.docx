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389D33AC" w14:textId="114C4CE5" w:rsidR="00BB08EF" w:rsidRDefault="007F0725" w:rsidP="00B54BA2">
      <w:pPr>
        <w:tabs>
          <w:tab w:val="left" w:pos="8098"/>
        </w:tabs>
      </w:pPr>
      <w:r w:rsidRPr="009529D6">
        <w:rPr>
          <w:noProof/>
          <w:color w:val="171717" w:themeColor="background2" w:themeShade="1A"/>
          <w:lang w:val="es-ES" w:eastAsia="zh-C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5CDB92" wp14:editId="3D26F22B">
                <wp:simplePos x="0" y="0"/>
                <wp:positionH relativeFrom="margin">
                  <wp:posOffset>-295275</wp:posOffset>
                </wp:positionH>
                <wp:positionV relativeFrom="paragraph">
                  <wp:posOffset>11876</wp:posOffset>
                </wp:positionV>
                <wp:extent cx="1686296" cy="1745673"/>
                <wp:effectExtent l="0" t="0" r="9525" b="6985"/>
                <wp:wrapNone/>
                <wp:docPr id="12" name="Óvalo 2" title="Foto de rostro de hombre profesional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1745673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59217" w14:textId="77777777" w:rsidR="007F0725" w:rsidRDefault="007F0725" w:rsidP="007F0725">
                            <w:pPr>
                              <w:rPr>
                                <w:rFonts w:eastAsia="Meiryo" w:hAnsi="Century Gothic" w:cs="Arial"/>
                                <w:color w:val="FFFFFF" w:themeColor="light1"/>
                                <w:kern w:val="24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eastAsia="Meiryo" w:hAnsi="Century Gothic" w:cs="Arial"/>
                                <w:color w:val="FFFFFF" w:themeColor="light1"/>
                                <w:kern w:val="24"/>
                                <w:sz w:val="16"/>
                                <w:szCs w:val="16"/>
                                <w:lang w:val="es-ES_tradnl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CDB92" id="Óvalo 2" o:spid="_x0000_s1026" alt="Título: Foto de rostro de hombre profesional" style="position:absolute;margin-left:-23.25pt;margin-top:.95pt;width:132.8pt;height:137.4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" stroked="f" strokeweight="5pt">
                <v:fill r:id="rId10" o:title="" recolor="t" rotate="t" type="frame"/>
                <v:stroke joinstyle="miter"/>
                <v:textbox>
                  <w:txbxContent>
                    <w:p w14:paraId="78A59217" w14:textId="77777777" w:rsidR="007F0725" w:rsidRDefault="007F0725" w:rsidP="007F0725">
                      <w:pPr>
                        <w:rPr>
                          <w:rFonts w:eastAsia="Meiryo" w:hAnsi="Century Gothic" w:cs="Arial"/>
                          <w:color w:val="FFFFFF" w:themeColor="light1"/>
                          <w:kern w:val="24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eastAsia="Meiryo" w:hAnsi="Century Gothic" w:cs="Arial"/>
                          <w:color w:val="FFFFFF" w:themeColor="light1"/>
                          <w:kern w:val="24"/>
                          <w:sz w:val="16"/>
                          <w:szCs w:val="16"/>
                          <w:lang w:val="es-ES_tradnl"/>
                        </w:rPr>
                        <w:t>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BAE054" wp14:editId="77BA59BF">
                <wp:simplePos x="0" y="0"/>
                <wp:positionH relativeFrom="column">
                  <wp:posOffset>-344384</wp:posOffset>
                </wp:positionH>
                <wp:positionV relativeFrom="paragraph">
                  <wp:posOffset>-83128</wp:posOffset>
                </wp:positionV>
                <wp:extent cx="1781249" cy="2054167"/>
                <wp:effectExtent l="57150" t="38100" r="66675" b="80010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49" cy="20541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0AD4" id="Rectángulo 277" o:spid="_x0000_s1026" style="position:absolute;margin-left:-27.1pt;margin-top:-6.55pt;width:140.25pt;height:16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4D6EA5" wp14:editId="6AAB0E87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07AA8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" fillcolor="white [24]" stroked="f" strokeweight="1pt">
                <v:fill color2="#4472c4 [3208]" rotate="t" angle="90" colors="0 white;22938f white;1 #4472c4" focus="100%" type="gradient"/>
                <w10:wrap anchorx="page"/>
              </v:rect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76A033" wp14:editId="33ECCD7F">
                <wp:simplePos x="0" y="0"/>
                <wp:positionH relativeFrom="column">
                  <wp:posOffset>1630045</wp:posOffset>
                </wp:positionH>
                <wp:positionV relativeFrom="paragraph">
                  <wp:posOffset>319405</wp:posOffset>
                </wp:positionV>
                <wp:extent cx="5714365" cy="1617345"/>
                <wp:effectExtent l="0" t="0" r="19685" b="2095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617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0F76F" id="Rectángulo redondeado 279" o:spid="_x0000_s1026" style="position:absolute;margin-left:128.35pt;margin-top:25.15pt;width:449.95pt;height:127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" filled="f" strokecolor="#6179aa" strokeweight="1pt">
                <v:stroke joinstyle="miter"/>
              </v:roundrect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3F80D2FA" wp14:editId="63BAA3DA">
                <wp:simplePos x="0" y="0"/>
                <wp:positionH relativeFrom="margin">
                  <wp:posOffset>1630045</wp:posOffset>
                </wp:positionH>
                <wp:positionV relativeFrom="paragraph">
                  <wp:posOffset>-296545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2C692" w14:textId="77777777" w:rsidR="006F118F" w:rsidRPr="007F0725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i/>
                                <w:iCs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7F0725">
                              <w:rPr>
                                <w:rFonts w:ascii="Corbel" w:hAnsi="Corbel"/>
                                <w:b/>
                                <w:i/>
                                <w:iCs/>
                                <w:color w:val="2E74B5" w:themeColor="accent1" w:themeShade="BF"/>
                                <w:sz w:val="36"/>
                                <w:szCs w:val="36"/>
                              </w:rPr>
                              <w:t>NOMBRE Y APELLIDOS</w:t>
                            </w:r>
                          </w:p>
                          <w:p w14:paraId="5208B04C" w14:textId="77777777" w:rsidR="006F118F" w:rsidRPr="00845EF5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845EF5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Profesión /Área de desarrollo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80D2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28.35pt;margin-top:-23.35pt;width:314.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" fillcolor="#e7e6e6 [3214]" stroked="f">
                <v:textbox style="mso-fit-shape-to-text:t">
                  <w:txbxContent>
                    <w:p w14:paraId="3682C692" w14:textId="77777777" w:rsidR="006F118F" w:rsidRPr="007F0725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i/>
                          <w:iCs/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7F0725">
                        <w:rPr>
                          <w:rFonts w:ascii="Corbel" w:hAnsi="Corbel"/>
                          <w:b/>
                          <w:i/>
                          <w:iCs/>
                          <w:color w:val="2E74B5" w:themeColor="accent1" w:themeShade="BF"/>
                          <w:sz w:val="36"/>
                          <w:szCs w:val="36"/>
                        </w:rPr>
                        <w:t>NOMBRE Y APELLIDOS</w:t>
                      </w:r>
                    </w:p>
                    <w:p w14:paraId="5208B04C" w14:textId="77777777" w:rsidR="006F118F" w:rsidRPr="00845EF5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845EF5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Profesión /Área de desarrollo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8DDFE2F" wp14:editId="176D0095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E3A24"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  <w:r w:rsidR="00B54BA2">
        <w:tab/>
      </w:r>
    </w:p>
    <w:p w14:paraId="01D41917" w14:textId="17A4332F" w:rsidR="00BB08EF" w:rsidRDefault="00C54257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BBC0DC0" wp14:editId="08684C61">
                <wp:simplePos x="0" y="0"/>
                <wp:positionH relativeFrom="margin">
                  <wp:posOffset>-293370</wp:posOffset>
                </wp:positionH>
                <wp:positionV relativeFrom="paragraph">
                  <wp:posOffset>1844675</wp:posOffset>
                </wp:positionV>
                <wp:extent cx="6169660" cy="1310640"/>
                <wp:effectExtent l="0" t="0" r="0" b="381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935B6" w14:textId="77777777"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Extracto</w:t>
                            </w:r>
                            <w:r w:rsidRPr="00A637D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profesional: descri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pció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n general de su experiencia,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áreas de conocimientos, fortalezas, funciones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que ha desempeñado y cargos que ha tenido. Resuma en un párrafo lo más relevante de su carrera profesional, piense con detenimiento ya que es el primer contacto con un reclutador y debe decir lo que quiere transmitir con pocas palabras. No es necesario detallar la experiencia, tendrá oportunidad de hacerlo más adelante, describa las capacidades por las que debe ser contratado.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0DC0" id="_x0000_s1028" type="#_x0000_t202" style="position:absolute;margin-left:-23.1pt;margin-top:145.25pt;width:485.8pt;height:103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" filled="f" stroked="f">
                <v:textbox>
                  <w:txbxContent>
                    <w:p w14:paraId="2D6935B6" w14:textId="77777777"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Extracto</w:t>
                      </w:r>
                      <w:r w:rsidRPr="00A637D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profesional: descri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pció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n general de su experiencia,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áreas de conocimientos, fortalezas, funciones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que ha desempeñado y cargos que ha tenido. Resuma en un párrafo lo más relevante de su carrera profesional, piense con detenimiento ya que es el primer contacto con un reclutador y debe decir lo que quiere transmitir con pocas palabras. No es necesario detallar la experiencia, tendrá oportunidad de hacerlo más adelante, describa las capacidades por las que debe ser contratado.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46DF9C" wp14:editId="4DFD2A41">
                <wp:simplePos x="0" y="0"/>
                <wp:positionH relativeFrom="column">
                  <wp:posOffset>-147955</wp:posOffset>
                </wp:positionH>
                <wp:positionV relativeFrom="paragraph">
                  <wp:posOffset>3720201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BB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-11.65pt;margin-top:292.9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aoN7EOIA&#10;AAALAQAADwAAAAAAAAAAAAAAAAAMBQAAZHJzL2Rvd25yZXYueG1sUEsFBgAAAAAEAAQA8wAAABsG&#10;AAAAAA==&#10;" fillcolor="#6179aa" stroked="f" strokeweight="1pt"/>
            </w:pict>
          </mc:Fallback>
        </mc:AlternateContent>
      </w:r>
      <w:r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44ADD81" wp14:editId="60692E4D">
                <wp:simplePos x="0" y="0"/>
                <wp:positionH relativeFrom="column">
                  <wp:posOffset>-232913</wp:posOffset>
                </wp:positionH>
                <wp:positionV relativeFrom="paragraph">
                  <wp:posOffset>3156190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8326CB" id="Group 1" o:spid="_x0000_s1026" style="position:absolute;margin-left:-18.35pt;margin-top:248.5pt;width:480.4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">
                <v:rect id="Rectángulo 328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w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r7G&#10;aW06k46AXDwBAAD//wMAUEsBAi0AFAAGAAgAAAAhANvh9svuAAAAhQEAABMAAAAAAAAAAAAAAAAA&#10;AAAAAFtDb250ZW50X1R5cGVzXS54bWxQSwECLQAUAAYACAAAACEAWvQsW78AAAAVAQAACwAAAAAA&#10;AAAAAAAAAAAfAQAAX3JlbHMvLnJlbHNQSwECLQAUAAYACAAAACEAMNdsEcAAAADcAAAADwAAAAAA&#10;AAAAAAAAAAAHAgAAZHJzL2Rvd25yZXYueG1sUEsFBgAAAAADAAMAtwAAAPQCAAAAAA==&#10;" filled="f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">
                  <v:imagedata r:id="rId13" o:title=""/>
                </v:shape>
                <v:shape id="Imagen 361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">
                  <v:imagedata r:id="rId13" o:title="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B8A430C" wp14:editId="423B05D1">
                <wp:simplePos x="0" y="0"/>
                <wp:positionH relativeFrom="margin">
                  <wp:posOffset>-116840</wp:posOffset>
                </wp:positionH>
                <wp:positionV relativeFrom="paragraph">
                  <wp:posOffset>4479493</wp:posOffset>
                </wp:positionV>
                <wp:extent cx="5974080" cy="108712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BFEEB" w14:textId="77777777"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Descripción de las funciones, 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actividades y logros que se tuvo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en el puesto. 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Sea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específico acerca de lo que logró hacer en esta posición, actividades que impulsó, capacidades que logró desarrollar, habilidades que usó y destacar sus responsa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bilidades. Utilice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mediciones precis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as que corroboren en el éxito en e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l puesto.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430C" id="_x0000_s1029" type="#_x0000_t202" style="position:absolute;margin-left:-9.2pt;margin-top:352.7pt;width:470.4pt;height:85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fyFQIAAAM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" filled="f" stroked="f">
                <v:textbox>
                  <w:txbxContent>
                    <w:p w14:paraId="4A2BFEEB" w14:textId="77777777"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Descripción de las funciones, 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actividades y logros que se tuvo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en el puesto. 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Sea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específico acerca de lo que logró hacer en esta posición, actividades que impulsó, capacidades que logró desarrollar, habilidades que usó y destacar sus responsa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bilidades. Utilice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mediciones precis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as que corroboren en el éxito en e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l puesto.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6D5AF053" wp14:editId="54C29258">
                <wp:simplePos x="0" y="0"/>
                <wp:positionH relativeFrom="margin">
                  <wp:posOffset>267132</wp:posOffset>
                </wp:positionH>
                <wp:positionV relativeFrom="paragraph">
                  <wp:posOffset>8026400</wp:posOffset>
                </wp:positionV>
                <wp:extent cx="5974080" cy="69659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DA582" w14:textId="77777777" w:rsidR="006F118F" w:rsidRPr="00C01E2F" w:rsidRDefault="00C54257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14:paraId="41535640" w14:textId="77777777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14:paraId="3520AFEA" w14:textId="77777777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14:paraId="4209759B" w14:textId="77777777" w:rsidR="006F118F" w:rsidRPr="00C01E2F" w:rsidRDefault="006F118F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F053" id="_x0000_s1030" type="#_x0000_t202" style="position:absolute;margin-left:21.05pt;margin-top:632pt;width:470.4pt;height:54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" filled="f" stroked="f">
                <v:textbox>
                  <w:txbxContent>
                    <w:p w14:paraId="59CDA582" w14:textId="77777777" w:rsidR="006F118F" w:rsidRPr="00C01E2F" w:rsidRDefault="00C54257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14:paraId="41535640" w14:textId="77777777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14:paraId="3520AFEA" w14:textId="77777777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14:paraId="4209759B" w14:textId="77777777" w:rsidR="006F118F" w:rsidRPr="00C01E2F" w:rsidRDefault="006F118F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7750CEA" wp14:editId="707D49C4">
                <wp:simplePos x="0" y="0"/>
                <wp:positionH relativeFrom="margin">
                  <wp:posOffset>-130810</wp:posOffset>
                </wp:positionH>
                <wp:positionV relativeFrom="paragraph">
                  <wp:posOffset>7066483</wp:posOffset>
                </wp:positionV>
                <wp:extent cx="5974080" cy="108712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71147" w14:textId="77777777"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Descripción de las funciones, actividades y logros que se tuvo en el puesto. Sea específico acerca de lo que logró hacer en esta posición, actividades que impulsó, capacidades que logró desarrollar, habilidades que usó y destacar sus responsabilidades. Utilice mediciones precisas que corroboren en el éxito en el puesto. </w:t>
                            </w:r>
                          </w:p>
                          <w:p w14:paraId="05BEC29D" w14:textId="77777777"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0CEA" id="_x0000_s1031" type="#_x0000_t202" style="position:absolute;margin-left:-10.3pt;margin-top:556.4pt;width:470.4pt;height:85.6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" filled="f" stroked="f">
                <v:textbox>
                  <w:txbxContent>
                    <w:p w14:paraId="70D71147" w14:textId="77777777"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Descripción de las funciones, actividades y logros que se tuvo en el puesto. Sea específico acerca de lo que logró hacer en esta posición, actividades que impulsó, capacidades que logró desarrollar, habilidades que usó y destacar sus responsabilidades. Utilice mediciones precisas que corroboren en el éxito en el puesto. </w:t>
                      </w:r>
                    </w:p>
                    <w:p w14:paraId="05BEC29D" w14:textId="77777777"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183DF77" wp14:editId="0B208411">
                <wp:simplePos x="0" y="0"/>
                <wp:positionH relativeFrom="margin">
                  <wp:posOffset>-8255</wp:posOffset>
                </wp:positionH>
                <wp:positionV relativeFrom="paragraph">
                  <wp:posOffset>6497955</wp:posOffset>
                </wp:positionV>
                <wp:extent cx="1696720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75CF3" w14:textId="77777777"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14:paraId="3165CB8B" w14:textId="77777777"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DF77" id="_x0000_s1032" type="#_x0000_t202" style="position:absolute;margin-left:-.65pt;margin-top:511.65pt;width:133.6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" filled="f" stroked="f">
                <v:textbox>
                  <w:txbxContent>
                    <w:p w14:paraId="6D675CF3" w14:textId="77777777"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14:paraId="3165CB8B" w14:textId="77777777"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773D9D" wp14:editId="6E83AE23">
                <wp:simplePos x="0" y="0"/>
                <wp:positionH relativeFrom="margin">
                  <wp:posOffset>-43180</wp:posOffset>
                </wp:positionH>
                <wp:positionV relativeFrom="paragraph">
                  <wp:posOffset>6542405</wp:posOffset>
                </wp:positionV>
                <wp:extent cx="2198370" cy="412750"/>
                <wp:effectExtent l="0" t="0" r="0" b="635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BAEC" id="Rectángulo 348" o:spid="_x0000_s1026" style="position:absolute;margin-left:-3.4pt;margin-top:515.15pt;width:173.1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val="en-US" w:eastAsia="zh-TW"/>
        </w:rPr>
        <w:drawing>
          <wp:anchor distT="0" distB="0" distL="114300" distR="114300" simplePos="0" relativeHeight="251833344" behindDoc="1" locked="0" layoutInCell="1" allowOverlap="1" wp14:anchorId="4CBC6987" wp14:editId="732940C6">
            <wp:simplePos x="0" y="0"/>
            <wp:positionH relativeFrom="column">
              <wp:posOffset>2102282</wp:posOffset>
            </wp:positionH>
            <wp:positionV relativeFrom="paragraph">
              <wp:posOffset>6542405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10A6D8E1" wp14:editId="6BDAE768">
                <wp:simplePos x="0" y="0"/>
                <wp:positionH relativeFrom="column">
                  <wp:posOffset>-200025</wp:posOffset>
                </wp:positionH>
                <wp:positionV relativeFrom="paragraph">
                  <wp:posOffset>6743268</wp:posOffset>
                </wp:positionV>
                <wp:extent cx="461645" cy="1830705"/>
                <wp:effectExtent l="0" t="0" r="0" b="0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ipse 355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ipse 356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ector recto 359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65D3F" id="Grupo 351" o:spid="_x0000_s1026" style="position:absolute;margin-left:-15.75pt;margin-top:530.95pt;width:36.35pt;height:144.15pt;z-index:251835392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">
                <v:line id="Conector recto 352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/8xAAAANwAAAAPAAAAZHJzL2Rvd25yZXYueG1sRI9BawIx&#10;FITvQv9DeIXeNKul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ELlL/zEAAAA3AAAAA8A&#10;AAAAAAAAAAAAAAAABwIAAGRycy9kb3ducmV2LnhtbFBLBQYAAAAAAwADALcAAAD4AgAAAAA=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pnxAAAANwAAAAPAAAAZHJzL2Rvd25yZXYueG1sRI9BawIx&#10;FITvhf6H8Aq91axKi6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C2pimfEAAAA3AAAAA8A&#10;AAAAAAAAAAAAAAAABwIAAGRycy9kb3ducmV2LnhtbFBLBQYAAAAAAwADALcAAAD4AgAAAAA=&#10;" strokecolor="#6179aa" strokeweight=".5pt">
                  <v:stroke joinstyle="miter"/>
                </v:line>
                <v:oval id="Elipse 354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" fillcolor="#6179aa" stroked="f" strokeweight="1pt">
                  <v:stroke joinstyle="miter"/>
                </v:oval>
                <v:oval id="Elipse 355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" fillcolor="#6179aa" stroked="f" strokeweight="1pt">
                  <v:stroke joinstyle="miter"/>
                </v:oval>
                <v:oval id="Elipse 356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" fillcolor="#6179aa" stroked="f" strokeweight="1pt">
                  <v:stroke joinstyle="miter"/>
                </v:oval>
                <v:line id="Conector recto 357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" strokecolor="#6179aa" strokeweight=".5pt">
                  <v:stroke joinstyle="miter"/>
                </v:line>
                <v:line id="Conector recto 358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" strokecolor="#6179aa" strokeweight=".5pt">
                  <v:stroke joinstyle="miter"/>
                </v:line>
                <v:line id="Conector recto 359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" strokecolor="#6179aa" strokeweight=".5pt">
                  <v:stroke joinstyle="miter"/>
                </v:line>
              </v:group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7EC7F69" wp14:editId="56E0B815">
                <wp:simplePos x="0" y="0"/>
                <wp:positionH relativeFrom="margin">
                  <wp:posOffset>-52705</wp:posOffset>
                </wp:positionH>
                <wp:positionV relativeFrom="paragraph">
                  <wp:posOffset>6234430</wp:posOffset>
                </wp:positionV>
                <wp:extent cx="3997960" cy="140462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1D6B5" w14:textId="77777777" w:rsidR="006F118F" w:rsidRPr="00B54BA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B54BA2">
                              <w:rPr>
                                <w:rFonts w:ascii="Corbel" w:hAnsi="Corbel"/>
                                <w:b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  <w:p w14:paraId="556657D4" w14:textId="77777777" w:rsidR="00B54BA2" w:rsidRDefault="00B54B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C7F69" id="_x0000_s1033" type="#_x0000_t202" style="position:absolute;margin-left:-4.15pt;margin-top:490.9pt;width:314.8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" stroked="f">
                <v:textbox style="mso-fit-shape-to-text:t">
                  <w:txbxContent>
                    <w:p w14:paraId="5A31D6B5" w14:textId="77777777" w:rsidR="006F118F" w:rsidRPr="00B54BA2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B54BA2">
                        <w:rPr>
                          <w:rFonts w:ascii="Corbel" w:hAnsi="Corbel"/>
                          <w:b/>
                          <w:color w:val="2E74B5" w:themeColor="accent1" w:themeShade="BF"/>
                          <w:sz w:val="30"/>
                          <w:szCs w:val="30"/>
                        </w:rPr>
                        <w:t>Puesto en la empresa</w:t>
                      </w:r>
                    </w:p>
                    <w:p w14:paraId="556657D4" w14:textId="77777777" w:rsidR="00B54BA2" w:rsidRDefault="00B54BA2"/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02EEC6" wp14:editId="398EE00C">
                <wp:simplePos x="0" y="0"/>
                <wp:positionH relativeFrom="column">
                  <wp:posOffset>-146050</wp:posOffset>
                </wp:positionH>
                <wp:positionV relativeFrom="paragraph">
                  <wp:posOffset>6368847</wp:posOffset>
                </wp:positionV>
                <wp:extent cx="89535" cy="45085"/>
                <wp:effectExtent l="3175" t="0" r="8890" b="8890"/>
                <wp:wrapNone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928A" id="Triángulo isósceles 346" o:spid="_x0000_s1026" type="#_x0000_t5" style="position:absolute;margin-left:-11.5pt;margin-top:501.5pt;width:7.05pt;height:3.5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4jsQIAAKQ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" fillcolor="#6179aa" stroked="f" strokeweight="1pt"/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935F617" wp14:editId="662EA001">
                <wp:simplePos x="0" y="0"/>
                <wp:positionH relativeFrom="margin">
                  <wp:posOffset>247015</wp:posOffset>
                </wp:positionH>
                <wp:positionV relativeFrom="paragraph">
                  <wp:posOffset>5422900</wp:posOffset>
                </wp:positionV>
                <wp:extent cx="5974080" cy="69659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D407E" w14:textId="77777777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14:paraId="0D4FF6D2" w14:textId="77777777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14:paraId="4FBC8FFC" w14:textId="77777777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14:paraId="0FEC8B25" w14:textId="77777777"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F617" id="_x0000_s1034" type="#_x0000_t202" style="position:absolute;margin-left:19.45pt;margin-top:427pt;width:470.4pt;height:54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" filled="f" stroked="f">
                <v:textbox>
                  <w:txbxContent>
                    <w:p w14:paraId="2F6D407E" w14:textId="77777777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14:paraId="0D4FF6D2" w14:textId="77777777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14:paraId="4FBC8FFC" w14:textId="77777777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14:paraId="0FEC8B25" w14:textId="77777777"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5BD236D" wp14:editId="6404D700">
                <wp:simplePos x="0" y="0"/>
                <wp:positionH relativeFrom="margin">
                  <wp:posOffset>15240</wp:posOffset>
                </wp:positionH>
                <wp:positionV relativeFrom="paragraph">
                  <wp:posOffset>3931285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70D41" w14:textId="77777777"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14:paraId="35547758" w14:textId="77777777"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236D" id="_x0000_s1035" type="#_x0000_t202" style="position:absolute;margin-left:1.2pt;margin-top:309.55pt;width:133.6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" filled="f" stroked="f">
                <v:textbox>
                  <w:txbxContent>
                    <w:p w14:paraId="7EC70D41" w14:textId="77777777"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14:paraId="35547758" w14:textId="77777777"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B90301" wp14:editId="5CB4F555">
                <wp:simplePos x="0" y="0"/>
                <wp:positionH relativeFrom="margin">
                  <wp:posOffset>-19685</wp:posOffset>
                </wp:positionH>
                <wp:positionV relativeFrom="paragraph">
                  <wp:posOffset>3957955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9B13" id="Rectángulo 333" o:spid="_x0000_s1026" style="position:absolute;margin-left:-1.55pt;margin-top:311.6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val="en-US" w:eastAsia="zh-TW"/>
        </w:rPr>
        <w:drawing>
          <wp:anchor distT="0" distB="0" distL="114300" distR="114300" simplePos="0" relativeHeight="251825152" behindDoc="1" locked="0" layoutInCell="1" allowOverlap="1" wp14:anchorId="2534B205" wp14:editId="719E321F">
            <wp:simplePos x="0" y="0"/>
            <wp:positionH relativeFrom="column">
              <wp:posOffset>2125345</wp:posOffset>
            </wp:positionH>
            <wp:positionV relativeFrom="paragraph">
              <wp:posOffset>3957955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5CF5B3F7" wp14:editId="5905E95D">
                <wp:simplePos x="0" y="0"/>
                <wp:positionH relativeFrom="column">
                  <wp:posOffset>-198120</wp:posOffset>
                </wp:positionH>
                <wp:positionV relativeFrom="paragraph">
                  <wp:posOffset>4159362</wp:posOffset>
                </wp:positionV>
                <wp:extent cx="461645" cy="1830705"/>
                <wp:effectExtent l="0" t="0" r="0" b="0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D98C1" id="Grupo 336" o:spid="_x0000_s1026" style="position:absolute;margin-left:-15.6pt;margin-top:327.5pt;width:36.35pt;height:144.15pt;z-index:251827200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">
                <v:line id="Conector recto 337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" fillcolor="#6179aa" stroked="f" strokeweight="1pt">
                  <v:stroke joinstyle="miter"/>
                </v:oval>
                <v:oval id="Elipse 341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khxAAAANwAAAAPAAAAZHJzL2Rvd25yZXYueG1sRI9BawIx&#10;FITvQv9DeIXeNKst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Mc8uSHEAAAA3AAAAA8A&#10;AAAAAAAAAAAAAAAABwIAAGRycy9kb3ducmV2LnhtbFBLBQYAAAAAAwADALcAAAD4AgAAAAA=&#10;" strokecolor="#6179aa" strokeweight=".5pt">
                  <v:stroke joinstyle="miter"/>
                </v:line>
                <v:line id="Conector recto 343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y6xAAAANwAAAAPAAAAZHJzL2Rvd25yZXYueG1sRI9BawIx&#10;FITvhf6H8Aq91axaiq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KhwHLrEAAAA3AAAAA8A&#10;AAAAAAAAAAAAAAAABwIAAGRycy9kb3ducmV2LnhtbFBLBQYAAAAAAwADALcAAAD4AgAAAAA=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" strokecolor="#6179aa" strokeweight=".5pt">
                  <v:stroke joinstyle="miter"/>
                </v:line>
              </v:group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2D67E6F" wp14:editId="09BD4683">
                <wp:simplePos x="0" y="0"/>
                <wp:positionH relativeFrom="margin">
                  <wp:posOffset>-137795</wp:posOffset>
                </wp:positionH>
                <wp:positionV relativeFrom="paragraph">
                  <wp:posOffset>3560968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B54A" w14:textId="77777777" w:rsidR="006F118F" w:rsidRPr="00B54BA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B54BA2">
                              <w:rPr>
                                <w:rFonts w:ascii="Corbel" w:hAnsi="Corbel"/>
                                <w:b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67E6F" id="_x0000_s1036" type="#_x0000_t202" style="position:absolute;margin-left:-10.85pt;margin-top:280.4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" stroked="f">
                <v:textbox style="mso-fit-shape-to-text:t">
                  <w:txbxContent>
                    <w:p w14:paraId="5174B54A" w14:textId="77777777" w:rsidR="006F118F" w:rsidRPr="00B54BA2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B54BA2">
                        <w:rPr>
                          <w:rFonts w:ascii="Corbel" w:hAnsi="Corbel"/>
                          <w:b/>
                          <w:color w:val="2E74B5" w:themeColor="accent1" w:themeShade="BF"/>
                          <w:sz w:val="30"/>
                          <w:szCs w:val="30"/>
                        </w:rPr>
                        <w:t>Puesto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D46CF6E" wp14:editId="60907F82">
                <wp:simplePos x="0" y="0"/>
                <wp:positionH relativeFrom="margin">
                  <wp:posOffset>233792</wp:posOffset>
                </wp:positionH>
                <wp:positionV relativeFrom="paragraph">
                  <wp:posOffset>3133090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8923" w14:textId="77777777"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6CF6E" id="_x0000_s1037" type="#_x0000_t202" style="position:absolute;margin-left:18.4pt;margin-top:246.7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7lFgIAAAQEAAAOAAAAZHJzL2Uyb0RvYy54bWysU9uO2yAQfa/Uf0C8N3a8SZpYcVbbbFNV&#10;2l6kbT+AAI5RgaFAYm+/vgPOZq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" filled="f" stroked="f">
                <v:textbox style="mso-fit-shape-to-text:t">
                  <w:txbxContent>
                    <w:p w14:paraId="2B058923" w14:textId="77777777"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278822F" wp14:editId="04270465">
                <wp:simplePos x="0" y="0"/>
                <wp:positionH relativeFrom="page">
                  <wp:posOffset>2766695</wp:posOffset>
                </wp:positionH>
                <wp:positionV relativeFrom="paragraph">
                  <wp:posOffset>198232</wp:posOffset>
                </wp:positionV>
                <wp:extent cx="377634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6F354" w14:textId="77777777"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Calle, Colonia, C.P, Ciudad, Estado</w:t>
                            </w:r>
                          </w:p>
                          <w:p w14:paraId="43F1BDCC" w14:textId="77777777"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Edad:</w:t>
                            </w:r>
                          </w:p>
                          <w:p w14:paraId="2C0B249C" w14:textId="77777777" w:rsidR="006F118F" w:rsidRPr="009D3B1A" w:rsidRDefault="00C5425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Teléfono / celular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</w:p>
                          <w:p w14:paraId="428844EC" w14:textId="77777777"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</w:p>
                          <w:p w14:paraId="00C8D9D2" w14:textId="77777777" w:rsidR="006F118F" w:rsidRPr="006F118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6F118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LinkedIn: </w:t>
                            </w:r>
                            <w:r w:rsidR="009F195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www.linkedIn.com/in/</w:t>
                            </w:r>
                          </w:p>
                          <w:p w14:paraId="3458F6BA" w14:textId="77777777"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Twitter: </w:t>
                            </w:r>
                            <w:r w:rsidR="009F195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www.twitter.com/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822F" id="_x0000_s1038" type="#_x0000_t202" style="position:absolute;margin-left:217.85pt;margin-top:15.6pt;width:297.3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" filled="f" stroked="f">
                <v:textbox>
                  <w:txbxContent>
                    <w:p w14:paraId="3346F354" w14:textId="77777777"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Calle, Colonia, C.P, Ciudad, Estado</w:t>
                      </w:r>
                    </w:p>
                    <w:p w14:paraId="43F1BDCC" w14:textId="77777777"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Edad:</w:t>
                      </w:r>
                    </w:p>
                    <w:p w14:paraId="2C0B249C" w14:textId="77777777" w:rsidR="006F118F" w:rsidRPr="009D3B1A" w:rsidRDefault="00C5425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Teléfono / celular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</w:p>
                    <w:p w14:paraId="428844EC" w14:textId="77777777"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</w:p>
                    <w:p w14:paraId="00C8D9D2" w14:textId="77777777" w:rsidR="006F118F" w:rsidRPr="006F118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6F118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LinkedIn: </w:t>
                      </w:r>
                      <w:r w:rsidR="009F195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www.linkedIn.com/in/</w:t>
                      </w:r>
                    </w:p>
                    <w:p w14:paraId="3458F6BA" w14:textId="77777777"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Twitter: </w:t>
                      </w:r>
                      <w:r w:rsidR="009F195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www.twitter.com/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08EF">
        <w:br w:type="page"/>
      </w:r>
    </w:p>
    <w:p w14:paraId="40D34565" w14:textId="5BD0C980" w:rsidR="004A17D5" w:rsidRDefault="00B54BA2">
      <w:r w:rsidRPr="006F118F">
        <w:rPr>
          <w:noProof/>
          <w:lang w:val="en-US" w:eastAsia="zh-TW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3CF2790" wp14:editId="6D2DA703">
                <wp:simplePos x="0" y="0"/>
                <wp:positionH relativeFrom="page">
                  <wp:posOffset>0</wp:posOffset>
                </wp:positionH>
                <wp:positionV relativeFrom="paragraph">
                  <wp:posOffset>-902525</wp:posOffset>
                </wp:positionV>
                <wp:extent cx="415290" cy="10726420"/>
                <wp:effectExtent l="0" t="0" r="381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4CE5" id="Rectángulo 5" o:spid="_x0000_s1026" style="position:absolute;margin-left:0;margin-top:-71.05pt;width:32.7pt;height:844.6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" fillcolor="white [24]" stroked="f" strokeweight="1pt">
                <v:fill color2="#4472c4 [3208]" rotate="t" angle="90" colors="0 white;22938f white;1 #4472c4" focus="100%" type="gradient"/>
                <w10:wrap anchorx="page"/>
              </v:rect>
            </w:pict>
          </mc:Fallback>
        </mc:AlternateContent>
      </w:r>
      <w:r w:rsidR="00A4420F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E03675" wp14:editId="1F96274F">
                <wp:simplePos x="0" y="0"/>
                <wp:positionH relativeFrom="column">
                  <wp:posOffset>41275</wp:posOffset>
                </wp:positionH>
                <wp:positionV relativeFrom="paragraph">
                  <wp:posOffset>78016</wp:posOffset>
                </wp:positionV>
                <wp:extent cx="89535" cy="45085"/>
                <wp:effectExtent l="3175" t="0" r="8890" b="8890"/>
                <wp:wrapNone/>
                <wp:docPr id="214" name="Triángulo isóscel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3597" id="Triángulo isósceles 214" o:spid="_x0000_s1026" type="#_x0000_t5" style="position:absolute;margin-left:3.25pt;margin-top:6.15pt;width:7.05pt;height:3.5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" fillcolor="#6179aa" stroked="f" strokeweight="1pt"/>
            </w:pict>
          </mc:Fallback>
        </mc:AlternateContent>
      </w:r>
      <w:r w:rsidR="00A4420F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5E6EBE64" wp14:editId="598AE11C">
                <wp:simplePos x="0" y="0"/>
                <wp:positionH relativeFrom="margin">
                  <wp:posOffset>81280</wp:posOffset>
                </wp:positionH>
                <wp:positionV relativeFrom="page">
                  <wp:posOffset>848449</wp:posOffset>
                </wp:positionV>
                <wp:extent cx="3997960" cy="351155"/>
                <wp:effectExtent l="0" t="0" r="254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78EB" w14:textId="77777777" w:rsidR="00A24E8B" w:rsidRPr="00B54BA2" w:rsidRDefault="00A24E8B" w:rsidP="00A24E8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B54BA2">
                              <w:rPr>
                                <w:rFonts w:ascii="Corbel" w:hAnsi="Corbel"/>
                                <w:b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EBE64" id="_x0000_s1039" type="#_x0000_t202" style="position:absolute;margin-left:6.4pt;margin-top:66.8pt;width:314.8pt;height:27.65pt;z-index:-251547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" stroked="f">
                <v:textbox style="mso-fit-shape-to-text:t">
                  <w:txbxContent>
                    <w:p w14:paraId="52A778EB" w14:textId="77777777" w:rsidR="00A24E8B" w:rsidRPr="00B54BA2" w:rsidRDefault="00A24E8B" w:rsidP="00A24E8B">
                      <w:pPr>
                        <w:spacing w:after="0"/>
                        <w:rPr>
                          <w:rFonts w:ascii="Corbel" w:hAnsi="Corbel"/>
                          <w:i/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B54BA2">
                        <w:rPr>
                          <w:rFonts w:ascii="Corbel" w:hAnsi="Corbel"/>
                          <w:b/>
                          <w:color w:val="2E74B5" w:themeColor="accent1" w:themeShade="BF"/>
                          <w:sz w:val="30"/>
                          <w:szCs w:val="30"/>
                        </w:rPr>
                        <w:t>Puesto en la empresa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50F1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EAE6C2" wp14:editId="31A3766C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BCF7"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  <w:r w:rsidR="004A17D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702CDD2" wp14:editId="719EE128">
                <wp:simplePos x="0" y="0"/>
                <wp:positionH relativeFrom="margin">
                  <wp:posOffset>257604</wp:posOffset>
                </wp:positionH>
                <wp:positionV relativeFrom="paragraph">
                  <wp:posOffset>264160</wp:posOffset>
                </wp:positionV>
                <wp:extent cx="1696720" cy="492125"/>
                <wp:effectExtent l="0" t="0" r="0" b="31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5FD6C" w14:textId="77777777" w:rsidR="00A24E8B" w:rsidRPr="007E5532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14:paraId="0567E125" w14:textId="77777777" w:rsidR="00A24E8B" w:rsidRPr="007E5532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CDD2" id="_x0000_s1040" type="#_x0000_t202" style="position:absolute;margin-left:20.3pt;margin-top:20.8pt;width:133.6pt;height:38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" filled="f" stroked="f">
                <v:textbox>
                  <w:txbxContent>
                    <w:p w14:paraId="2DD5FD6C" w14:textId="77777777" w:rsidR="00A24E8B" w:rsidRPr="007E5532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14:paraId="0567E125" w14:textId="77777777" w:rsidR="00A24E8B" w:rsidRPr="007E5532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1A1CD2" w14:textId="77777777" w:rsidR="004A17D5" w:rsidRDefault="00215398">
      <w:r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7309CA3" wp14:editId="1EF602A4">
                <wp:simplePos x="0" y="0"/>
                <wp:positionH relativeFrom="margin">
                  <wp:posOffset>419100</wp:posOffset>
                </wp:positionH>
                <wp:positionV relativeFrom="paragraph">
                  <wp:posOffset>1466850</wp:posOffset>
                </wp:positionV>
                <wp:extent cx="4219575" cy="69659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2980" w14:textId="77777777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14:paraId="269E0039" w14:textId="77777777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14:paraId="167B53C4" w14:textId="77777777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14:paraId="14493D81" w14:textId="77777777" w:rsidR="00215398" w:rsidRPr="00215398" w:rsidRDefault="0021539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9CA3" id="_x0000_s1041" type="#_x0000_t202" style="position:absolute;margin-left:33pt;margin-top:115.5pt;width:332.25pt;height:5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" filled="f" stroked="f">
                <v:textbox>
                  <w:txbxContent>
                    <w:p w14:paraId="732D2980" w14:textId="77777777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14:paraId="269E0039" w14:textId="77777777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14:paraId="167B53C4" w14:textId="77777777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14:paraId="14493D81" w14:textId="77777777" w:rsidR="00215398" w:rsidRPr="00215398" w:rsidRDefault="00215398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651" w:rsidRPr="00A24E8B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ED016EE" wp14:editId="700CA1FE">
                <wp:simplePos x="0" y="0"/>
                <wp:positionH relativeFrom="margin">
                  <wp:posOffset>-13335</wp:posOffset>
                </wp:positionH>
                <wp:positionV relativeFrom="paragraph">
                  <wp:posOffset>210932</wp:posOffset>
                </wp:positionV>
                <wp:extent cx="461645" cy="1830705"/>
                <wp:effectExtent l="0" t="0" r="0" b="0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221" name="Conector recto 221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Elipse 223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Elipse 224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Elipse 225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Conector recto 226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ector recto 227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Conector recto 228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DCA7F" id="Grupo 220" o:spid="_x0000_s1026" style="position:absolute;margin-left:-1.05pt;margin-top:16.6pt;width:36.35pt;height:144.15pt;z-index:251737088;mso-position-horizontal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">
                <v:line id="Conector recto 221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" strokecolor="#6179aa" strokeweight=".5pt">
                  <v:stroke joinstyle="miter"/>
                </v:line>
                <v:line id="Conector recto 222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" strokecolor="#6179aa" strokeweight=".5pt">
                  <v:stroke joinstyle="miter"/>
                </v:line>
                <v:oval id="Elipse 223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" fillcolor="#6179aa" stroked="f" strokeweight="1pt">
                  <v:stroke joinstyle="miter"/>
                </v:oval>
                <v:oval id="Elipse 224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" fillcolor="#6179aa" stroked="f" strokeweight="1pt">
                  <v:stroke joinstyle="miter"/>
                </v:oval>
                <v:oval id="Elipse 225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" fillcolor="#6179aa" stroked="f" strokeweight="1pt">
                  <v:stroke joinstyle="miter"/>
                </v:oval>
                <v:line id="Conector recto 226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" strokecolor="#6179aa" strokeweight=".5pt">
                  <v:stroke joinstyle="miter"/>
                </v:line>
                <v:line id="Conector recto 227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" strokecolor="#6179aa" strokeweight=".5pt">
                  <v:stroke joinstyle="miter"/>
                </v:line>
                <v:line id="Conector recto 228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A17D5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AF7EF1" wp14:editId="7AA5AC27">
                <wp:simplePos x="0" y="0"/>
                <wp:positionH relativeFrom="margin">
                  <wp:posOffset>149860</wp:posOffset>
                </wp:positionH>
                <wp:positionV relativeFrom="paragraph">
                  <wp:posOffset>17780</wp:posOffset>
                </wp:positionV>
                <wp:extent cx="2198370" cy="412750"/>
                <wp:effectExtent l="0" t="0" r="0" b="635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7FE3" id="Rectángulo 216" o:spid="_x0000_s1026" style="position:absolute;margin-left:11.8pt;margin-top:1.4pt;width:173.1pt;height:32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" fillcolor="#515151" stroked="f" strokeweight="1pt">
                <w10:wrap anchorx="margin"/>
              </v:rect>
            </w:pict>
          </mc:Fallback>
        </mc:AlternateContent>
      </w:r>
      <w:r w:rsidR="004A17D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0CA54BF" wp14:editId="2D21F18A">
                <wp:simplePos x="0" y="0"/>
                <wp:positionH relativeFrom="margin">
                  <wp:posOffset>173355</wp:posOffset>
                </wp:positionH>
                <wp:positionV relativeFrom="paragraph">
                  <wp:posOffset>476679</wp:posOffset>
                </wp:positionV>
                <wp:extent cx="5974080" cy="108712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164EA" w14:textId="77777777"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Descripción de las funciones, actividades y logros que se tuvo en el puesto. Sea específico acerca de lo que logró hacer en esta posición, actividades que impulsó, capacidades que logró desarrollar, habilidades que usó y destacar sus responsabilidades. Utilice mediciones precisas que corroboren en el éxito en el puesto. </w:t>
                            </w:r>
                          </w:p>
                          <w:p w14:paraId="4B494657" w14:textId="77777777"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54BF" id="_x0000_s1042" type="#_x0000_t202" style="position:absolute;margin-left:13.65pt;margin-top:37.55pt;width:470.4pt;height:85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" filled="f" stroked="f">
                <v:textbox>
                  <w:txbxContent>
                    <w:p w14:paraId="39C164EA" w14:textId="77777777"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Descripción de las funciones, actividades y logros que se tuvo en el puesto. Sea específico acerca de lo que logró hacer en esta posición, actividades que impulsó, capacidades que logró desarrollar, habilidades que usó y destacar sus responsabilidades. Utilice mediciones precisas que corroboren en el éxito en el puesto. </w:t>
                      </w:r>
                    </w:p>
                    <w:p w14:paraId="4B494657" w14:textId="77777777"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7D5">
        <w:rPr>
          <w:noProof/>
          <w:lang w:val="en-US" w:eastAsia="zh-TW"/>
        </w:rPr>
        <w:drawing>
          <wp:anchor distT="0" distB="0" distL="114300" distR="114300" simplePos="0" relativeHeight="251739136" behindDoc="1" locked="0" layoutInCell="1" allowOverlap="1" wp14:anchorId="0A3BFFEC" wp14:editId="3AD5AA78">
            <wp:simplePos x="0" y="0"/>
            <wp:positionH relativeFrom="column">
              <wp:posOffset>2335258</wp:posOffset>
            </wp:positionH>
            <wp:positionV relativeFrom="paragraph">
              <wp:posOffset>10795</wp:posOffset>
            </wp:positionV>
            <wp:extent cx="3710305" cy="421640"/>
            <wp:effectExtent l="0" t="0" r="4445" b="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068B2" w14:textId="2D0FD996" w:rsidR="006A1130" w:rsidRDefault="00B54BA2">
      <w:r>
        <w:rPr>
          <w:noProof/>
        </w:rPr>
        <w:drawing>
          <wp:anchor distT="0" distB="0" distL="114300" distR="114300" simplePos="0" relativeHeight="251845632" behindDoc="0" locked="0" layoutInCell="1" allowOverlap="1" wp14:anchorId="541B24D6" wp14:editId="25BA7BB4">
            <wp:simplePos x="0" y="0"/>
            <wp:positionH relativeFrom="column">
              <wp:posOffset>5753660</wp:posOffset>
            </wp:positionH>
            <wp:positionV relativeFrom="paragraph">
              <wp:posOffset>6360090</wp:posOffset>
            </wp:positionV>
            <wp:extent cx="295255" cy="3048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n 2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55" cy="30480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accent1">
                            <a:shade val="30000"/>
                            <a:satMod val="115000"/>
                          </a:schemeClr>
                        </a:gs>
                        <a:gs pos="50000">
                          <a:schemeClr val="accent1">
                            <a:shade val="67500"/>
                            <a:satMod val="115000"/>
                          </a:schemeClr>
                        </a:gs>
                        <a:gs pos="100000">
                          <a:schemeClr val="accent1">
                            <a:shade val="100000"/>
                            <a:satMod val="115000"/>
                          </a:schemeClr>
                        </a:gs>
                      </a:gsLst>
                      <a:lin ang="2700000" scaled="1"/>
                      <a:tileRect/>
                    </a:gradFill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453FB7C5" wp14:editId="3879E3FF">
            <wp:simplePos x="0" y="0"/>
            <wp:positionH relativeFrom="column">
              <wp:posOffset>-23751</wp:posOffset>
            </wp:positionH>
            <wp:positionV relativeFrom="paragraph">
              <wp:posOffset>6351814</wp:posOffset>
            </wp:positionV>
            <wp:extent cx="295255" cy="3048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n 2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55" cy="30480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accent1">
                            <a:shade val="30000"/>
                            <a:satMod val="115000"/>
                          </a:schemeClr>
                        </a:gs>
                        <a:gs pos="50000">
                          <a:schemeClr val="accent1">
                            <a:shade val="67500"/>
                            <a:satMod val="115000"/>
                          </a:schemeClr>
                        </a:gs>
                        <a:gs pos="100000">
                          <a:schemeClr val="accent1">
                            <a:shade val="100000"/>
                            <a:satMod val="115000"/>
                          </a:schemeClr>
                        </a:gs>
                      </a:gsLst>
                      <a:lin ang="2700000" scaled="1"/>
                      <a:tileRect/>
                    </a:gradFill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1536" behindDoc="0" locked="0" layoutInCell="1" allowOverlap="1" wp14:anchorId="71182E8E" wp14:editId="47BEFD6A">
            <wp:simplePos x="0" y="0"/>
            <wp:positionH relativeFrom="column">
              <wp:posOffset>-23751</wp:posOffset>
            </wp:positionH>
            <wp:positionV relativeFrom="paragraph">
              <wp:posOffset>2159825</wp:posOffset>
            </wp:positionV>
            <wp:extent cx="295255" cy="3048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n 2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55" cy="30480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accent1">
                            <a:shade val="30000"/>
                            <a:satMod val="115000"/>
                          </a:schemeClr>
                        </a:gs>
                        <a:gs pos="50000">
                          <a:schemeClr val="accent1">
                            <a:shade val="67500"/>
                            <a:satMod val="115000"/>
                          </a:schemeClr>
                        </a:gs>
                        <a:gs pos="100000">
                          <a:schemeClr val="accent1">
                            <a:shade val="100000"/>
                            <a:satMod val="115000"/>
                          </a:schemeClr>
                        </a:gs>
                      </a:gsLst>
                      <a:lin ang="2700000" scaled="1"/>
                      <a:tileRect/>
                    </a:gradFill>
                  </pic:spPr>
                </pic:pic>
              </a:graphicData>
            </a:graphic>
          </wp:anchor>
        </w:drawing>
      </w:r>
      <w:r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4517929" wp14:editId="5578EAC5">
                <wp:simplePos x="0" y="0"/>
                <wp:positionH relativeFrom="column">
                  <wp:posOffset>-24130</wp:posOffset>
                </wp:positionH>
                <wp:positionV relativeFrom="paragraph">
                  <wp:posOffset>2159635</wp:posOffset>
                </wp:positionV>
                <wp:extent cx="5779770" cy="31178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770" cy="311785"/>
                          <a:chOff x="0" y="0"/>
                          <a:chExt cx="5780069" cy="312420"/>
                        </a:xfr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C653E" id="Group 2" o:spid="_x0000_s1026" style="position:absolute;margin-left:-1.9pt;margin-top:170.05pt;width:455.1pt;height:24.55pt;z-index:251748352;mso-width-relative:margin;mso-height-relative:margin" coordsize="57800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">
                <v:rect id="Rectángulo 235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rP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rmT89wO5OOgNz8AQAA//8DAFBLAQItABQABgAIAAAAIQDb4fbL7gAAAIUBAAATAAAAAAAAAAAA&#10;AAAAAAAAAABbQ29udGVudF9UeXBlc10ueG1sUEsBAi0AFAAGAAgAAAAhAFr0LFu/AAAAFQEAAAsA&#10;AAAAAAAAAAAAAAAAHwEAAF9yZWxzLy5yZWxzUEsBAi0AFAAGAAgAAAAhAC3uWs/EAAAA3AAAAA8A&#10;AAAAAAAAAAAAAAAABwIAAGRycy9kb3ducmV2LnhtbFBLBQYAAAAAAwADALcAAAD4AgAAAAA=&#10;" filled="f" stroked="f" strokeweight="1pt"/>
                <v:shape id="Imagen 236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">
                  <v:imagedata r:id="rId18" o:title=""/>
                </v:shape>
                <v:shape id="Imagen 238" o:spid="_x0000_s1029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">
                  <v:imagedata r:id="rId19" o:title="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9488" behindDoc="0" locked="0" layoutInCell="1" allowOverlap="1" wp14:anchorId="2C96BA04" wp14:editId="3012D8E1">
            <wp:simplePos x="0" y="0"/>
            <wp:positionH relativeFrom="rightMargin">
              <wp:align>left</wp:align>
            </wp:positionH>
            <wp:positionV relativeFrom="paragraph">
              <wp:posOffset>2183386</wp:posOffset>
            </wp:positionV>
            <wp:extent cx="295255" cy="3048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n 2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55" cy="30480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accent1">
                            <a:shade val="30000"/>
                            <a:satMod val="115000"/>
                          </a:schemeClr>
                        </a:gs>
                        <a:gs pos="50000">
                          <a:schemeClr val="accent1">
                            <a:shade val="67500"/>
                            <a:satMod val="115000"/>
                          </a:schemeClr>
                        </a:gs>
                        <a:gs pos="100000">
                          <a:schemeClr val="accent1">
                            <a:shade val="100000"/>
                            <a:satMod val="115000"/>
                          </a:schemeClr>
                        </a:gs>
                      </a:gsLst>
                      <a:lin ang="2700000" scaled="1"/>
                      <a:tileRect/>
                    </a:gradFill>
                  </pic:spPr>
                </pic:pic>
              </a:graphicData>
            </a:graphic>
          </wp:anchor>
        </w:drawing>
      </w:r>
      <w:r w:rsidR="00C54257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1F99E1A" wp14:editId="3F3ADAA5">
                <wp:simplePos x="0" y="0"/>
                <wp:positionH relativeFrom="column">
                  <wp:posOffset>-25879</wp:posOffset>
                </wp:positionH>
                <wp:positionV relativeFrom="paragraph">
                  <wp:posOffset>6355511</wp:posOffset>
                </wp:positionV>
                <wp:extent cx="6100852" cy="31252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75F0B2" id="Group 4" o:spid="_x0000_s1026" style="position:absolute;margin-left:-2.05pt;margin-top:500.45pt;width:480.4pt;height:24.6pt;z-index:251766784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rfF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pWj2v4O5OOgCx+AQAA//8DAFBLAQItABQABgAIAAAAIQDb4fbL7gAAAIUBAAATAAAAAAAAAAAA&#10;AAAAAAAAAABbQ29udGVudF9UeXBlc10ueG1sUEsBAi0AFAAGAAgAAAAhAFr0LFu/AAAAFQEAAAsA&#10;AAAAAAAAAAAAAAAAHwEAAF9yZWxzLy5yZWxzUEsBAi0AFAAGAAgAAAAhAIU6t8XEAAAA3AAAAA8A&#10;AAAAAAAAAAAAAAAABwIAAGRycy9kb3ducmV2LnhtbFBLBQYAAAAAAwADALcAAAD4AgAAAAA=&#10;" filled="f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">
                  <v:imagedata r:id="rId18" o:title="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">
                  <v:imagedata r:id="rId18" o:title=""/>
                </v:shape>
                <v:shape id="Imagen 250" o:spid="_x0000_s1030" type="#_x0000_t75" style="position:absolute;left:30710;top:690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">
                  <v:imagedata r:id="rId19" o:title=""/>
                </v:shape>
              </v:group>
            </w:pict>
          </mc:Fallback>
        </mc:AlternateContent>
      </w:r>
      <w:r w:rsidR="00C54257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4E5364B" wp14:editId="4F7E58EE">
                <wp:simplePos x="0" y="0"/>
                <wp:positionH relativeFrom="column">
                  <wp:posOffset>-25879</wp:posOffset>
                </wp:positionH>
                <wp:positionV relativeFrom="paragraph">
                  <wp:posOffset>4414568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162B54" id="Group 3" o:spid="_x0000_s1026" style="position:absolute;margin-left:-2.05pt;margin-top:347.6pt;width:480.4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" filled="f" stroked="f" strokeweight="1pt"/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">
                  <v:imagedata r:id="rId13" o:title="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" filled="t" fillcolor="#122e47 [964]">
                  <v:fill color2="#5b9bd5 [3204]" rotate="t" angle="45" colors="0 #2c5981;.5 #4382ba;1 #529bde" focus="100%" type="gradient"/>
                  <v:imagedata r:id="rId13" o:title=""/>
                </v:shape>
                <v:shape id="Imagen 231" o:spid="_x0000_s1030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  <w:r w:rsidR="00B14BD5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1ECFD5" wp14:editId="1017F8AC">
                <wp:simplePos x="0" y="0"/>
                <wp:positionH relativeFrom="column">
                  <wp:posOffset>4330065</wp:posOffset>
                </wp:positionH>
                <wp:positionV relativeFrom="paragraph">
                  <wp:posOffset>5708015</wp:posOffset>
                </wp:positionV>
                <wp:extent cx="89535" cy="45085"/>
                <wp:effectExtent l="3175" t="0" r="8890" b="8890"/>
                <wp:wrapNone/>
                <wp:docPr id="272" name="Triángulo isóscele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260A" id="Triángulo isósceles 272" o:spid="_x0000_s1026" type="#_x0000_t5" style="position:absolute;margin-left:340.95pt;margin-top:449.45pt;width:7.05pt;height:3.5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pi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cwo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" fillcolor="#6179aa" stroked="f" strokeweight="1pt"/>
            </w:pict>
          </mc:Fallback>
        </mc:AlternateContent>
      </w:r>
      <w:r w:rsidR="00B14BD5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AB8D3E" wp14:editId="0A564431">
                <wp:simplePos x="0" y="0"/>
                <wp:positionH relativeFrom="column">
                  <wp:posOffset>4333240</wp:posOffset>
                </wp:positionH>
                <wp:positionV relativeFrom="paragraph">
                  <wp:posOffset>5511165</wp:posOffset>
                </wp:positionV>
                <wp:extent cx="89535" cy="45085"/>
                <wp:effectExtent l="3175" t="0" r="8890" b="889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8178" id="Triángulo isósceles 271" o:spid="_x0000_s1026" type="#_x0000_t5" style="position:absolute;margin-left:341.2pt;margin-top:433.95pt;width:7.05pt;height:3.55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Z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Uw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" fillcolor="#6179aa" stroked="f" strokeweight="1pt"/>
            </w:pict>
          </mc:Fallback>
        </mc:AlternateContent>
      </w:r>
      <w:r w:rsidR="00B14BD5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82B5EA" wp14:editId="73899F9F">
                <wp:simplePos x="0" y="0"/>
                <wp:positionH relativeFrom="column">
                  <wp:posOffset>4333022</wp:posOffset>
                </wp:positionH>
                <wp:positionV relativeFrom="paragraph">
                  <wp:posOffset>5312410</wp:posOffset>
                </wp:positionV>
                <wp:extent cx="89535" cy="45085"/>
                <wp:effectExtent l="3175" t="0" r="8890" b="8890"/>
                <wp:wrapNone/>
                <wp:docPr id="270" name="Triángulo isóscele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C884" id="Triángulo isósceles 270" o:spid="_x0000_s1026" type="#_x0000_t5" style="position:absolute;margin-left:341.2pt;margin-top:418.3pt;width:7.05pt;height:3.5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3j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" fillcolor="#6179aa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D8E9D" wp14:editId="6014D1DC">
                <wp:simplePos x="0" y="0"/>
                <wp:positionH relativeFrom="column">
                  <wp:posOffset>2103120</wp:posOffset>
                </wp:positionH>
                <wp:positionV relativeFrom="paragraph">
                  <wp:posOffset>5706110</wp:posOffset>
                </wp:positionV>
                <wp:extent cx="89535" cy="45085"/>
                <wp:effectExtent l="3175" t="0" r="8890" b="8890"/>
                <wp:wrapNone/>
                <wp:docPr id="269" name="Triángulo isóscele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AF7" id="Triángulo isósceles 269" o:spid="_x0000_s1026" type="#_x0000_t5" style="position:absolute;margin-left:165.6pt;margin-top:449.3pt;width:7.05pt;height:3.5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" fillcolor="#6179aa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C3C0F0" wp14:editId="05CD83C5">
                <wp:simplePos x="0" y="0"/>
                <wp:positionH relativeFrom="column">
                  <wp:posOffset>2106295</wp:posOffset>
                </wp:positionH>
                <wp:positionV relativeFrom="paragraph">
                  <wp:posOffset>5509260</wp:posOffset>
                </wp:positionV>
                <wp:extent cx="89535" cy="45085"/>
                <wp:effectExtent l="3175" t="0" r="8890" b="8890"/>
                <wp:wrapNone/>
                <wp:docPr id="268" name="Triángulo isóscel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150D" id="Triángulo isósceles 268" o:spid="_x0000_s1026" type="#_x0000_t5" style="position:absolute;margin-left:165.85pt;margin-top:433.8pt;width:7.05pt;height:3.55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m2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eOvMq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" fillcolor="#6179aa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44C21B" wp14:editId="40D75FB9">
                <wp:simplePos x="0" y="0"/>
                <wp:positionH relativeFrom="column">
                  <wp:posOffset>2105878</wp:posOffset>
                </wp:positionH>
                <wp:positionV relativeFrom="paragraph">
                  <wp:posOffset>5310505</wp:posOffset>
                </wp:positionV>
                <wp:extent cx="89535" cy="45085"/>
                <wp:effectExtent l="3175" t="0" r="8890" b="8890"/>
                <wp:wrapNone/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EC85" id="Triángulo isósceles 267" o:spid="_x0000_s1026" type="#_x0000_t5" style="position:absolute;margin-left:165.8pt;margin-top:418.15pt;width:7.05pt;height:3.5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c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" fillcolor="#6179aa" stroked="f" strokeweight="1pt"/>
            </w:pict>
          </mc:Fallback>
        </mc:AlternateContent>
      </w:r>
      <w:r w:rsidR="00193CE6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8014D9" wp14:editId="49AC9E1A">
                <wp:simplePos x="0" y="0"/>
                <wp:positionH relativeFrom="column">
                  <wp:posOffset>32802</wp:posOffset>
                </wp:positionH>
                <wp:positionV relativeFrom="paragraph">
                  <wp:posOffset>5725160</wp:posOffset>
                </wp:positionV>
                <wp:extent cx="89535" cy="45085"/>
                <wp:effectExtent l="3175" t="0" r="8890" b="8890"/>
                <wp:wrapNone/>
                <wp:docPr id="266" name="Triángulo isóscel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C16A" id="Triángulo isósceles 266" o:spid="_x0000_s1026" type="#_x0000_t5" style="position:absolute;margin-left:2.6pt;margin-top:450.8pt;width:7.05pt;height:3.5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" fillcolor="#6179aa" stroked="f" strokeweight="1pt"/>
            </w:pict>
          </mc:Fallback>
        </mc:AlternateContent>
      </w:r>
      <w:r w:rsidR="00193CE6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3A1A0B" wp14:editId="16060698">
                <wp:simplePos x="0" y="0"/>
                <wp:positionH relativeFrom="column">
                  <wp:posOffset>35977</wp:posOffset>
                </wp:positionH>
                <wp:positionV relativeFrom="paragraph">
                  <wp:posOffset>5528310</wp:posOffset>
                </wp:positionV>
                <wp:extent cx="89535" cy="45085"/>
                <wp:effectExtent l="3175" t="0" r="8890" b="8890"/>
                <wp:wrapNone/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071A" id="Triángulo isósceles 265" o:spid="_x0000_s1026" type="#_x0000_t5" style="position:absolute;margin-left:2.85pt;margin-top:435.3pt;width:7.05pt;height:3.5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" fillcolor="#6179aa" stroked="f" strokeweight="1pt"/>
            </w:pict>
          </mc:Fallback>
        </mc:AlternateContent>
      </w:r>
      <w:r w:rsidR="00193CE6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37AC98" wp14:editId="72E4FF9C">
                <wp:simplePos x="0" y="0"/>
                <wp:positionH relativeFrom="column">
                  <wp:posOffset>34925</wp:posOffset>
                </wp:positionH>
                <wp:positionV relativeFrom="paragraph">
                  <wp:posOffset>5329773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13DF" id="Triángulo isósceles 264" o:spid="_x0000_s1026" type="#_x0000_t5" style="position:absolute;margin-left:2.75pt;margin-top:419.65pt;width:7.05pt;height:3.5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E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c8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" fillcolor="#6179aa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2EECF2" wp14:editId="6144F014">
                <wp:simplePos x="0" y="0"/>
                <wp:positionH relativeFrom="column">
                  <wp:posOffset>39152</wp:posOffset>
                </wp:positionH>
                <wp:positionV relativeFrom="paragraph">
                  <wp:posOffset>7961630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C55E" id="Triángulo isósceles 263" o:spid="_x0000_s1026" type="#_x0000_t5" style="position:absolute;margin-left:3.1pt;margin-top:626.9pt;width:7.05pt;height:3.5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BB2C3F" wp14:editId="239D45D4">
                <wp:simplePos x="0" y="0"/>
                <wp:positionH relativeFrom="column">
                  <wp:posOffset>36195</wp:posOffset>
                </wp:positionH>
                <wp:positionV relativeFrom="paragraph">
                  <wp:posOffset>7489190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5B1C" id="Triángulo isósceles 261" o:spid="_x0000_s1026" type="#_x0000_t5" style="position:absolute;margin-left:2.85pt;margin-top:589.7pt;width:7.05pt;height:3.5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CI1rx5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8CA0CB" wp14:editId="2501703A">
                <wp:simplePos x="0" y="0"/>
                <wp:positionH relativeFrom="column">
                  <wp:posOffset>34290</wp:posOffset>
                </wp:positionH>
                <wp:positionV relativeFrom="paragraph">
                  <wp:posOffset>7723287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DA2B" id="Triángulo isósceles 262" o:spid="_x0000_s1026" type="#_x0000_t5" style="position:absolute;margin-left:2.7pt;margin-top:608.15pt;width:7.05pt;height:3.5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" fillcolor="#a98e50" stroked="f" strokeweight="1pt"/>
            </w:pict>
          </mc:Fallback>
        </mc:AlternateContent>
      </w:r>
      <w:r w:rsidR="00193CE6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3B2ACD" wp14:editId="4FE5CA1F">
                <wp:simplePos x="0" y="0"/>
                <wp:positionH relativeFrom="column">
                  <wp:posOffset>36195</wp:posOffset>
                </wp:positionH>
                <wp:positionV relativeFrom="paragraph">
                  <wp:posOffset>7243663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282C" id="Triángulo isósceles 260" o:spid="_x0000_s1026" type="#_x0000_t5" style="position:absolute;margin-left:2.85pt;margin-top:570.35pt;width:7.05pt;height:3.5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" fillcolor="#a98e50" stroked="f" strokeweight="1pt"/>
            </w:pict>
          </mc:Fallback>
        </mc:AlternateContent>
      </w:r>
      <w:r w:rsidR="00193CE6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87E453" wp14:editId="214F0E8F">
                <wp:simplePos x="0" y="0"/>
                <wp:positionH relativeFrom="column">
                  <wp:posOffset>38318</wp:posOffset>
                </wp:positionH>
                <wp:positionV relativeFrom="paragraph">
                  <wp:posOffset>7009765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EF2A" id="Triángulo isósceles 258" o:spid="_x0000_s1026" type="#_x0000_t5" style="position:absolute;margin-left:3pt;margin-top:551.95pt;width:7.05pt;height:3.5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" fillcolor="#a98e50" stroked="f" strokeweight="1pt"/>
            </w:pict>
          </mc:Fallback>
        </mc:AlternateContent>
      </w:r>
      <w:r w:rsidR="00560D1F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0EE4595" wp14:editId="7FF069D3">
                <wp:simplePos x="0" y="0"/>
                <wp:positionH relativeFrom="margin">
                  <wp:posOffset>70597</wp:posOffset>
                </wp:positionH>
                <wp:positionV relativeFrom="paragraph">
                  <wp:posOffset>6850380</wp:posOffset>
                </wp:positionV>
                <wp:extent cx="3871595" cy="1424940"/>
                <wp:effectExtent l="0" t="0" r="0" b="381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57752" w14:textId="77777777"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14:paraId="4A5F521D" w14:textId="77777777"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Inglés (Elegir entre Avanzado-Intermedio-Básico)</w:t>
                            </w:r>
                          </w:p>
                          <w:p w14:paraId="45DE0DC2" w14:textId="77777777"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Francés (Elegir entre Avanzado-Intermedio-Básico)</w:t>
                            </w:r>
                          </w:p>
                          <w:p w14:paraId="72C2A28A" w14:textId="77777777"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Programa 1 (Elegir entre Avanzado-Intermedio-Básico)</w:t>
                            </w:r>
                          </w:p>
                          <w:p w14:paraId="2FE28AE2" w14:textId="77777777"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Programa 2 (Elegir entre Avanzado-Intermedio-Básico)</w:t>
                            </w:r>
                          </w:p>
                          <w:p w14:paraId="20F6D898" w14:textId="77777777"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38E0068D" w14:textId="77777777"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4595" id="_x0000_s1043" type="#_x0000_t202" style="position:absolute;margin-left:5.55pt;margin-top:539.4pt;width:304.85pt;height:112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" filled="f" stroked="f">
                <v:textbox>
                  <w:txbxContent>
                    <w:p w14:paraId="3A257752" w14:textId="77777777"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14:paraId="4A5F521D" w14:textId="77777777"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Inglés (Elegir entre Avanzado-Intermedio-Básico)</w:t>
                      </w:r>
                    </w:p>
                    <w:p w14:paraId="45DE0DC2" w14:textId="77777777"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Francés (Elegir entre Avanzado-Intermedio-Básico)</w:t>
                      </w:r>
                    </w:p>
                    <w:p w14:paraId="72C2A28A" w14:textId="77777777"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Programa 1 (Elegir entre Avanzado-Intermedio-Básico)</w:t>
                      </w:r>
                    </w:p>
                    <w:p w14:paraId="2FE28AE2" w14:textId="77777777"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Programa 2 (Elegir entre Avanzado-Intermedio-Básico)</w:t>
                      </w:r>
                    </w:p>
                    <w:p w14:paraId="20F6D898" w14:textId="77777777"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38E0068D" w14:textId="77777777"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D1F" w:rsidRPr="002D21DE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4518B7DE" wp14:editId="60528EFF">
                <wp:simplePos x="0" y="0"/>
                <wp:positionH relativeFrom="margin">
                  <wp:posOffset>67945</wp:posOffset>
                </wp:positionH>
                <wp:positionV relativeFrom="paragraph">
                  <wp:posOffset>2583180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921A9" w14:textId="77777777" w:rsidR="002D21DE" w:rsidRPr="00B54BA2" w:rsidRDefault="002D21DE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B54BA2">
                              <w:rPr>
                                <w:rFonts w:ascii="Corbel" w:hAnsi="Corbel"/>
                                <w:b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Institución en la que cursó los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8B7DE" id="_x0000_s1044" type="#_x0000_t202" style="position:absolute;margin-left:5.35pt;margin-top:203.4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" stroked="f">
                <v:textbox style="mso-fit-shape-to-text:t">
                  <w:txbxContent>
                    <w:p w14:paraId="078921A9" w14:textId="77777777" w:rsidR="002D21DE" w:rsidRPr="00B54BA2" w:rsidRDefault="002D21DE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B54BA2">
                        <w:rPr>
                          <w:rFonts w:ascii="Corbel" w:hAnsi="Corbel"/>
                          <w:b/>
                          <w:color w:val="2E74B5" w:themeColor="accent1" w:themeShade="BF"/>
                          <w:sz w:val="30"/>
                          <w:szCs w:val="30"/>
                        </w:rPr>
                        <w:t>Institución en la que cursó los estudios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A44B430" wp14:editId="18C17054">
                <wp:simplePos x="0" y="0"/>
                <wp:positionH relativeFrom="margin">
                  <wp:posOffset>4394200</wp:posOffset>
                </wp:positionH>
                <wp:positionV relativeFrom="paragraph">
                  <wp:posOffset>4894692</wp:posOffset>
                </wp:positionV>
                <wp:extent cx="1950720" cy="1094105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E00CD" w14:textId="77777777"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14:paraId="13C19E01" w14:textId="77777777" w:rsidR="004635FB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Análisis  estadí</w:t>
                            </w:r>
                            <w:r w:rsidR="004635FB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stico</w:t>
                            </w:r>
                          </w:p>
                          <w:p w14:paraId="05D74490" w14:textId="77777777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Cálculo de tendencias</w:t>
                            </w:r>
                          </w:p>
                          <w:p w14:paraId="2E6E04A2" w14:textId="77777777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B430" id="_x0000_s1045" type="#_x0000_t202" style="position:absolute;margin-left:346pt;margin-top:385.4pt;width:153.6pt;height:86.1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" filled="f" stroked="f">
                <v:textbox>
                  <w:txbxContent>
                    <w:p w14:paraId="658E00CD" w14:textId="77777777"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14:paraId="13C19E01" w14:textId="77777777" w:rsidR="004635FB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Análisis  estadí</w:t>
                      </w:r>
                      <w:r w:rsidR="004635FB">
                        <w:rPr>
                          <w:i/>
                          <w:color w:val="515151"/>
                          <w:sz w:val="24"/>
                          <w:szCs w:val="24"/>
                        </w:rPr>
                        <w:t>stico</w:t>
                      </w:r>
                    </w:p>
                    <w:p w14:paraId="05D74490" w14:textId="77777777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Cálculo de tendencias</w:t>
                      </w:r>
                    </w:p>
                    <w:p w14:paraId="2E6E04A2" w14:textId="77777777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Redes Sociales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FFF06A7" wp14:editId="05AF2118">
                <wp:simplePos x="0" y="0"/>
                <wp:positionH relativeFrom="margin">
                  <wp:posOffset>2169160</wp:posOffset>
                </wp:positionH>
                <wp:positionV relativeFrom="paragraph">
                  <wp:posOffset>4895103</wp:posOffset>
                </wp:positionV>
                <wp:extent cx="1950720" cy="1094105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2F93" w14:textId="77777777"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14:paraId="2FB3EE79" w14:textId="77777777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Matemáticas Financieras</w:t>
                            </w:r>
                          </w:p>
                          <w:p w14:paraId="24D06A28" w14:textId="77777777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Mercadotecnia Digital</w:t>
                            </w:r>
                          </w:p>
                          <w:p w14:paraId="6A853DF8" w14:textId="77777777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Contaduría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06A7" id="_x0000_s1046" type="#_x0000_t202" style="position:absolute;margin-left:170.8pt;margin-top:385.45pt;width:153.6pt;height:86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" filled="f" stroked="f">
                <v:textbox>
                  <w:txbxContent>
                    <w:p w14:paraId="1F3E2F93" w14:textId="77777777"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14:paraId="2FB3EE79" w14:textId="77777777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Matemáticas Financieras</w:t>
                      </w:r>
                    </w:p>
                    <w:p w14:paraId="24D06A28" w14:textId="77777777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Mercadotecnia Digital</w:t>
                      </w:r>
                    </w:p>
                    <w:p w14:paraId="6A853DF8" w14:textId="77777777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Contaduría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A9542D4" wp14:editId="3B317FD4">
                <wp:simplePos x="0" y="0"/>
                <wp:positionH relativeFrom="margin">
                  <wp:posOffset>64135</wp:posOffset>
                </wp:positionH>
                <wp:positionV relativeFrom="paragraph">
                  <wp:posOffset>4935332</wp:posOffset>
                </wp:positionV>
                <wp:extent cx="1744980" cy="1094105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2DFE6" w14:textId="77777777" w:rsidR="00BE4760" w:rsidRPr="00BE4760" w:rsidRDefault="00C54257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="00BE4760"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Recursos Humanos</w:t>
                            </w:r>
                          </w:p>
                          <w:p w14:paraId="27B47A9C" w14:textId="77777777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14:paraId="51D0767B" w14:textId="77777777" w:rsidR="00BE4760" w:rsidRPr="004D564D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Diseño corporativo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42D4" id="_x0000_s1047" type="#_x0000_t202" style="position:absolute;margin-left:5.05pt;margin-top:388.6pt;width:137.4pt;height:86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" filled="f" stroked="f">
                <v:textbox>
                  <w:txbxContent>
                    <w:p w14:paraId="71E2DFE6" w14:textId="77777777" w:rsidR="00BE4760" w:rsidRPr="00BE4760" w:rsidRDefault="00C54257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="00BE4760"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Recursos Humanos</w:t>
                      </w:r>
                    </w:p>
                    <w:p w14:paraId="27B47A9C" w14:textId="77777777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Marketing</w:t>
                      </w:r>
                    </w:p>
                    <w:p w14:paraId="51D0767B" w14:textId="77777777" w:rsidR="00BE4760" w:rsidRPr="004D564D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Diseño corporativo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A4A" w:rsidRPr="00A91A4A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501C66C" wp14:editId="60261857">
                <wp:simplePos x="0" y="0"/>
                <wp:positionH relativeFrom="margin">
                  <wp:posOffset>447675</wp:posOffset>
                </wp:positionH>
                <wp:positionV relativeFrom="paragraph">
                  <wp:posOffset>6334125</wp:posOffset>
                </wp:positionV>
                <wp:extent cx="272415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EFAE0" w14:textId="77777777"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1C66C" id="_x0000_s1048" type="#_x0000_t202" style="position:absolute;margin-left:35.25pt;margin-top:498.75pt;width:214.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" filled="f" stroked="f">
                <v:textbox style="mso-fit-shape-to-text:t">
                  <w:txbxContent>
                    <w:p w14:paraId="4A2EFAE0" w14:textId="77777777"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215398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80AC3B" wp14:editId="535C191E">
                <wp:simplePos x="0" y="0"/>
                <wp:positionH relativeFrom="column">
                  <wp:posOffset>38735</wp:posOffset>
                </wp:positionH>
                <wp:positionV relativeFrom="paragraph">
                  <wp:posOffset>3545840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F9DE" id="Triángulo isósceles 243" o:spid="_x0000_s1026" type="#_x0000_t5" style="position:absolute;margin-left:3.05pt;margin-top:279.2pt;width:7.05pt;height:3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Nz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02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" fillcolor="#a98e50" stroked="f" strokeweight="1pt"/>
            </w:pict>
          </mc:Fallback>
        </mc:AlternateContent>
      </w:r>
      <w:r w:rsidR="00215398" w:rsidRPr="00215398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0F3C6AE5" wp14:editId="1BDD8240">
                <wp:simplePos x="0" y="0"/>
                <wp:positionH relativeFrom="margin">
                  <wp:posOffset>60960</wp:posOffset>
                </wp:positionH>
                <wp:positionV relativeFrom="paragraph">
                  <wp:posOffset>3387725</wp:posOffset>
                </wp:positionV>
                <wp:extent cx="3997960" cy="1404620"/>
                <wp:effectExtent l="0" t="0" r="254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86429" w14:textId="77777777" w:rsidR="00215398" w:rsidRPr="00B54BA2" w:rsidRDefault="00215398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B54BA2">
                              <w:rPr>
                                <w:rFonts w:ascii="Corbel" w:hAnsi="Corbel"/>
                                <w:b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Institución en la que cursó los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C6AE5" id="_x0000_s1049" type="#_x0000_t202" style="position:absolute;margin-left:4.8pt;margin-top:266.75pt;width:314.8pt;height:110.6pt;z-index:-251560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zpKgIAAC0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" stroked="f">
                <v:textbox style="mso-fit-shape-to-text:t">
                  <w:txbxContent>
                    <w:p w14:paraId="51486429" w14:textId="77777777" w:rsidR="00215398" w:rsidRPr="00B54BA2" w:rsidRDefault="00215398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B54BA2">
                        <w:rPr>
                          <w:rFonts w:ascii="Corbel" w:hAnsi="Corbel"/>
                          <w:b/>
                          <w:color w:val="2E74B5" w:themeColor="accent1" w:themeShade="BF"/>
                          <w:sz w:val="30"/>
                          <w:szCs w:val="30"/>
                        </w:rPr>
                        <w:t>Institución en la que cursó los estudios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BDA876D" wp14:editId="298A2097">
                <wp:simplePos x="0" y="0"/>
                <wp:positionH relativeFrom="margin">
                  <wp:posOffset>60325</wp:posOffset>
                </wp:positionH>
                <wp:positionV relativeFrom="paragraph">
                  <wp:posOffset>3676650</wp:posOffset>
                </wp:positionV>
                <wp:extent cx="42195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583A1" w14:textId="77777777" w:rsidR="00215398" w:rsidRPr="006C6590" w:rsidRDefault="00215398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Nombre del título obtenido</w:t>
                            </w:r>
                          </w:p>
                          <w:p w14:paraId="73E789C2" w14:textId="77777777"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2001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876D" id="_x0000_s1050" type="#_x0000_t202" style="position:absolute;margin-left:4.75pt;margin-top:289.5pt;width:332.25pt;height:54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" filled="f" stroked="f">
                <v:textbox>
                  <w:txbxContent>
                    <w:p w14:paraId="259583A1" w14:textId="77777777" w:rsidR="00215398" w:rsidRPr="006C6590" w:rsidRDefault="00215398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>Nombre del título obtenido</w:t>
                      </w:r>
                    </w:p>
                    <w:p w14:paraId="73E789C2" w14:textId="77777777"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2001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310F8FA" wp14:editId="2D2C6A89">
                <wp:simplePos x="0" y="0"/>
                <wp:positionH relativeFrom="margin">
                  <wp:posOffset>76835</wp:posOffset>
                </wp:positionH>
                <wp:positionV relativeFrom="paragraph">
                  <wp:posOffset>2857500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E4F2" w14:textId="77777777" w:rsidR="00215398" w:rsidRPr="006C6590" w:rsidRDefault="00215398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Nombre del título obtenido</w:t>
                            </w:r>
                          </w:p>
                          <w:p w14:paraId="6E5FEDA1" w14:textId="77777777"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2001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F8FA" id="_x0000_s1051" type="#_x0000_t202" style="position:absolute;margin-left:6.05pt;margin-top:225pt;width:332.25pt;height:54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" filled="f" stroked="f">
                <v:textbox>
                  <w:txbxContent>
                    <w:p w14:paraId="5CD4E4F2" w14:textId="77777777" w:rsidR="00215398" w:rsidRPr="006C6590" w:rsidRDefault="00215398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>Nombre del título obtenido</w:t>
                      </w:r>
                    </w:p>
                    <w:p w14:paraId="6E5FEDA1" w14:textId="77777777"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2001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BFFC9D6" wp14:editId="3EEED5D5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31A7F" w14:textId="77777777"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FC9D6" id="_x0000_s1052" type="#_x0000_t202" style="position:absolute;margin-left:35.95pt;margin-top:345.8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" filled="f" stroked="f">
                <v:textbox style="mso-fit-shape-to-text:t">
                  <w:txbxContent>
                    <w:p w14:paraId="47831A7F" w14:textId="77777777"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1DE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8E23F8" wp14:editId="4706C7E5">
                <wp:simplePos x="0" y="0"/>
                <wp:positionH relativeFrom="column">
                  <wp:posOffset>41910</wp:posOffset>
                </wp:positionH>
                <wp:positionV relativeFrom="paragraph">
                  <wp:posOffset>2748915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18FD" id="Triángulo isósceles 241" o:spid="_x0000_s1026" type="#_x0000_t5" style="position:absolute;margin-left:3.3pt;margin-top:216.45pt;width:7.05pt;height:3.5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C6Nq4T4QAA&#10;AAkBAAAPAAAAAAAAAAAAAAAAAAwFAABkcnMvZG93bnJldi54bWxQSwUGAAAAAAQABADzAAAAGgYA&#10;AAAA&#10;" fillcolor="#a98e50" stroked="f" strokeweight="1pt"/>
            </w:pict>
          </mc:Fallback>
        </mc:AlternateContent>
      </w:r>
      <w:r w:rsidR="00972651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A2F7E1F" wp14:editId="3B06549D">
                <wp:simplePos x="0" y="0"/>
                <wp:positionH relativeFrom="margin">
                  <wp:posOffset>438150</wp:posOffset>
                </wp:positionH>
                <wp:positionV relativeFrom="paragraph">
                  <wp:posOffset>2143760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858BC" w14:textId="77777777"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F7E1F" id="_x0000_s1053" type="#_x0000_t202" style="position:absolute;margin-left:34.5pt;margin-top:168.8pt;width:128.4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" filled="f" stroked="f">
                <v:textbox style="mso-fit-shape-to-text:t">
                  <w:txbxContent>
                    <w:p w14:paraId="094858BC" w14:textId="77777777"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CE8CD58" wp14:editId="0A1A9FA9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B532B" w14:textId="77777777"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14:paraId="7B9284BD" w14:textId="77777777"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CD58" id="_x0000_s1054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" filled="f" stroked="f">
                <v:textbox>
                  <w:txbxContent>
                    <w:p w14:paraId="655B532B" w14:textId="77777777"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14:paraId="7B9284BD" w14:textId="77777777"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AB84B" w14:textId="77777777" w:rsidR="00C904D8" w:rsidRDefault="00C904D8" w:rsidP="00A01AB1">
      <w:pPr>
        <w:spacing w:after="0" w:line="240" w:lineRule="auto"/>
      </w:pPr>
      <w:r>
        <w:separator/>
      </w:r>
    </w:p>
  </w:endnote>
  <w:endnote w:type="continuationSeparator" w:id="0">
    <w:p w14:paraId="3F3046C3" w14:textId="77777777" w:rsidR="00C904D8" w:rsidRDefault="00C904D8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D1A50" w14:textId="77777777" w:rsidR="00C904D8" w:rsidRDefault="00C904D8" w:rsidP="00A01AB1">
      <w:pPr>
        <w:spacing w:after="0" w:line="240" w:lineRule="auto"/>
      </w:pPr>
      <w:r>
        <w:separator/>
      </w:r>
    </w:p>
  </w:footnote>
  <w:footnote w:type="continuationSeparator" w:id="0">
    <w:p w14:paraId="39D4D9CE" w14:textId="77777777" w:rsidR="00C904D8" w:rsidRDefault="00C904D8" w:rsidP="00A0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A2"/>
    <w:rsid w:val="00043E68"/>
    <w:rsid w:val="00055585"/>
    <w:rsid w:val="000D2471"/>
    <w:rsid w:val="00141993"/>
    <w:rsid w:val="00193CE6"/>
    <w:rsid w:val="001B5912"/>
    <w:rsid w:val="001E4ECB"/>
    <w:rsid w:val="00215398"/>
    <w:rsid w:val="002803EC"/>
    <w:rsid w:val="002D21DE"/>
    <w:rsid w:val="00366B75"/>
    <w:rsid w:val="003810F0"/>
    <w:rsid w:val="003D4523"/>
    <w:rsid w:val="00447C42"/>
    <w:rsid w:val="004635FB"/>
    <w:rsid w:val="004A17D5"/>
    <w:rsid w:val="004D29B3"/>
    <w:rsid w:val="004D564D"/>
    <w:rsid w:val="00515C71"/>
    <w:rsid w:val="00534B33"/>
    <w:rsid w:val="00550F10"/>
    <w:rsid w:val="00560D1F"/>
    <w:rsid w:val="005A3C52"/>
    <w:rsid w:val="006220C2"/>
    <w:rsid w:val="0063761F"/>
    <w:rsid w:val="006A1130"/>
    <w:rsid w:val="006C6590"/>
    <w:rsid w:val="006F118F"/>
    <w:rsid w:val="00732C10"/>
    <w:rsid w:val="007C43F4"/>
    <w:rsid w:val="007E5532"/>
    <w:rsid w:val="007F0725"/>
    <w:rsid w:val="00845EF5"/>
    <w:rsid w:val="00853A66"/>
    <w:rsid w:val="00886A8E"/>
    <w:rsid w:val="008B650E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637D8"/>
    <w:rsid w:val="00A91A4A"/>
    <w:rsid w:val="00AB1ACD"/>
    <w:rsid w:val="00AC54DD"/>
    <w:rsid w:val="00B14BD5"/>
    <w:rsid w:val="00B304A1"/>
    <w:rsid w:val="00B31235"/>
    <w:rsid w:val="00B54BA2"/>
    <w:rsid w:val="00B71408"/>
    <w:rsid w:val="00B86586"/>
    <w:rsid w:val="00BA12BC"/>
    <w:rsid w:val="00BB08EF"/>
    <w:rsid w:val="00BE4760"/>
    <w:rsid w:val="00C01070"/>
    <w:rsid w:val="00C01E2F"/>
    <w:rsid w:val="00C37AAD"/>
    <w:rsid w:val="00C54257"/>
    <w:rsid w:val="00C5555F"/>
    <w:rsid w:val="00C904D8"/>
    <w:rsid w:val="00D065CD"/>
    <w:rsid w:val="00D14807"/>
    <w:rsid w:val="00D2492A"/>
    <w:rsid w:val="00D35AA5"/>
    <w:rsid w:val="00DF364B"/>
    <w:rsid w:val="00E06111"/>
    <w:rsid w:val="00E26E85"/>
    <w:rsid w:val="00E70370"/>
    <w:rsid w:val="00E8166E"/>
    <w:rsid w:val="00E90504"/>
    <w:rsid w:val="00EA3B3C"/>
    <w:rsid w:val="00F972AB"/>
    <w:rsid w:val="00FA42B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B54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O%20RODRIGUEZ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2021-02-25T23:20:00Z</dcterms:created>
  <dcterms:modified xsi:type="dcterms:W3CDTF">2021-02-25T23:43:00Z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