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B25F1A" w:rsidP="00913946">
            <w:pPr>
              <w:pStyle w:val="Title"/>
            </w:pPr>
            <w:r>
              <w:t>{{name}}</w:t>
            </w:r>
          </w:p>
          <w:p w:rsidR="00692703" w:rsidRPr="00CF1A49" w:rsidRDefault="006520D8" w:rsidP="00913946">
            <w:pPr>
              <w:pStyle w:val="ContactInfo"/>
              <w:contextualSpacing w:val="0"/>
            </w:pPr>
            <w:r>
              <w:t>{{phone}}</w:t>
            </w:r>
            <w:r w:rsidR="00692703" w:rsidRPr="00CF1A49">
              <w:t xml:space="preserve"> </w:t>
            </w:r>
          </w:p>
          <w:p w:rsidR="00692703" w:rsidRPr="00CF1A49" w:rsidRDefault="006520D8" w:rsidP="006520D8">
            <w:pPr>
              <w:pStyle w:val="ContactInfoEmphasis"/>
              <w:contextualSpacing w:val="0"/>
            </w:pPr>
            <w:r>
              <w:t>{{email}}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FD2A7A" w:rsidP="00FD2A7A">
            <w:pPr>
              <w:contextualSpacing w:val="0"/>
            </w:pPr>
            <w:r>
              <w:t>{{description}}</w:t>
            </w:r>
          </w:p>
        </w:tc>
      </w:tr>
    </w:tbl>
    <w:p w:rsidR="004E01EB" w:rsidRPr="00CF1A49" w:rsidRDefault="000E03E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CFFA1A5F9B6487A8E143F16ED1585A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:rsidTr="002D21DF">
        <w:trPr>
          <w:trHeight w:val="1201"/>
        </w:trPr>
        <w:tc>
          <w:tcPr>
            <w:tcW w:w="9337" w:type="dxa"/>
          </w:tcPr>
          <w:p w:rsidR="001D0BF1" w:rsidRPr="00CF1A49" w:rsidRDefault="00FE1B0F" w:rsidP="00FE1B0F">
            <w:r w:rsidRPr="00FE1B0F">
              <w:t>{{#each experience</w:t>
            </w:r>
            <w:r w:rsidR="00366D8A">
              <w:t>s</w:t>
            </w:r>
            <w:r w:rsidRPr="00FE1B0F">
              <w:t>}}</w:t>
            </w:r>
            <w:r w:rsidR="00D523C8">
              <w:t>{{from}}</w:t>
            </w:r>
            <w:r w:rsidR="001D0BF1" w:rsidRPr="00CF1A49">
              <w:t xml:space="preserve"> – </w:t>
            </w:r>
            <w:r w:rsidR="00D523C8">
              <w:t>{{to}}</w:t>
            </w:r>
          </w:p>
          <w:p w:rsidR="001D0BF1" w:rsidRPr="00CF1A49" w:rsidRDefault="00FE1B0F" w:rsidP="001D0BF1">
            <w:pPr>
              <w:pStyle w:val="Heading2"/>
              <w:contextualSpacing w:val="0"/>
              <w:outlineLvl w:val="1"/>
            </w:pPr>
            <w:r>
              <w:t>{{title}}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{{company}}</w:t>
            </w:r>
          </w:p>
          <w:p w:rsidR="001E3120" w:rsidRDefault="000E03E4" w:rsidP="001D0BF1">
            <w:pPr>
              <w:contextualSpacing w:val="0"/>
            </w:pPr>
            <w:sdt>
              <w:sdtPr>
                <w:alias w:val="Enter job details 1:"/>
                <w:tag w:val="Enter job details 1:"/>
                <w:id w:val="-1173257961"/>
                <w:placeholder>
                  <w:docPart w:val="91D7316F269645E8AD38D598D7A37127"/>
                </w:placeholder>
                <w:temporary/>
                <w:showingPlcHdr/>
                <w15:appearance w15:val="hidden"/>
              </w:sdtPr>
              <w:sdtEndPr/>
              <w:sdtContent>
                <w:r w:rsidR="00F9624D" w:rsidRPr="00CF1A49">
                  <w:t>Describe your responsibilities and achievements in terms of impact and results. Use examples, but keep it short.</w:t>
                </w:r>
              </w:sdtContent>
            </w:sdt>
            <w:r w:rsidR="0028562D">
              <w:t>{{#if @last}}{{else}}</w:t>
            </w:r>
            <w:r w:rsidR="00FE1B0F">
              <w:br/>
            </w:r>
          </w:p>
          <w:p w:rsidR="00FE1B0F" w:rsidRPr="00CF1A49" w:rsidRDefault="0028562D" w:rsidP="002E0F09">
            <w:r>
              <w:t>{{/</w:t>
            </w:r>
            <w:r w:rsidR="002E0F09">
              <w:t>if</w:t>
            </w:r>
            <w:r>
              <w:t>}}</w:t>
            </w:r>
            <w:r w:rsidR="00FE1B0F">
              <w:t>{{/each}}</w:t>
            </w:r>
          </w:p>
        </w:tc>
      </w:tr>
    </w:tbl>
    <w:sdt>
      <w:sdtPr>
        <w:alias w:val="Skills:"/>
        <w:tag w:val="Skills:"/>
        <w:id w:val="-1392877668"/>
        <w:placeholder>
          <w:docPart w:val="78C03E39DA0A4FF8BD07DEC607AB5C1A"/>
        </w:placeholder>
        <w:temporary/>
        <w:showingPlcHdr/>
        <w15:appearance w15:val="hidden"/>
      </w:sdtPr>
      <w:sdtEndPr/>
      <w:sdtContent>
        <w:p w:rsidR="00486277" w:rsidRDefault="00486277" w:rsidP="00486277">
          <w:pPr>
            <w:pStyle w:val="Heading1"/>
          </w:pPr>
          <w:r w:rsidRPr="00CF1A49">
            <w:t>Skills</w:t>
          </w:r>
        </w:p>
      </w:sdtContent>
    </w:sdt>
    <w:p w:rsidR="005326D7" w:rsidRDefault="00B34110" w:rsidP="008F72DD">
      <w:pPr>
        <w:pStyle w:val="ListParagraph"/>
        <w:numPr>
          <w:ilvl w:val="0"/>
          <w:numId w:val="14"/>
        </w:numPr>
      </w:pPr>
      <w:r>
        <w:t>{{#</w:t>
      </w:r>
      <w:proofErr w:type="spellStart"/>
      <w:r>
        <w:t>docxList</w:t>
      </w:r>
      <w:proofErr w:type="spellEnd"/>
      <w:r>
        <w:t xml:space="preserve"> skills}}{{title}}{{/</w:t>
      </w:r>
      <w:proofErr w:type="spellStart"/>
      <w:r>
        <w:t>docxList</w:t>
      </w:r>
      <w:proofErr w:type="spellEnd"/>
      <w:r>
        <w:t>}}</w:t>
      </w:r>
      <w:bookmarkStart w:id="0" w:name="_GoBack"/>
      <w:bookmarkEnd w:id="0"/>
    </w:p>
    <w:p w:rsidR="005326D7" w:rsidRPr="006E1507" w:rsidRDefault="005326D7" w:rsidP="005326D7"/>
    <w:sectPr w:rsidR="005326D7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3E4" w:rsidRDefault="000E03E4" w:rsidP="0068194B">
      <w:r>
        <w:separator/>
      </w:r>
    </w:p>
    <w:p w:rsidR="000E03E4" w:rsidRDefault="000E03E4"/>
    <w:p w:rsidR="000E03E4" w:rsidRDefault="000E03E4"/>
  </w:endnote>
  <w:endnote w:type="continuationSeparator" w:id="0">
    <w:p w:rsidR="000E03E4" w:rsidRDefault="000E03E4" w:rsidP="0068194B">
      <w:r>
        <w:continuationSeparator/>
      </w:r>
    </w:p>
    <w:p w:rsidR="000E03E4" w:rsidRDefault="000E03E4"/>
    <w:p w:rsidR="000E03E4" w:rsidRDefault="000E03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B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3E4" w:rsidRDefault="000E03E4" w:rsidP="0068194B">
      <w:r>
        <w:separator/>
      </w:r>
    </w:p>
    <w:p w:rsidR="000E03E4" w:rsidRDefault="000E03E4"/>
    <w:p w:rsidR="000E03E4" w:rsidRDefault="000E03E4"/>
  </w:footnote>
  <w:footnote w:type="continuationSeparator" w:id="0">
    <w:p w:rsidR="000E03E4" w:rsidRDefault="000E03E4" w:rsidP="0068194B">
      <w:r>
        <w:continuationSeparator/>
      </w:r>
    </w:p>
    <w:p w:rsidR="000E03E4" w:rsidRDefault="000E03E4"/>
    <w:p w:rsidR="000E03E4" w:rsidRDefault="000E03E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2BC22E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66A14D8"/>
    <w:multiLevelType w:val="hybridMultilevel"/>
    <w:tmpl w:val="55480100"/>
    <w:lvl w:ilvl="0" w:tplc="9CD4E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74"/>
    <w:rsid w:val="000001EF"/>
    <w:rsid w:val="00007322"/>
    <w:rsid w:val="00007728"/>
    <w:rsid w:val="00024584"/>
    <w:rsid w:val="00024730"/>
    <w:rsid w:val="00055E95"/>
    <w:rsid w:val="00066BDA"/>
    <w:rsid w:val="0007021F"/>
    <w:rsid w:val="000A5EB9"/>
    <w:rsid w:val="000B2BA5"/>
    <w:rsid w:val="000E03E4"/>
    <w:rsid w:val="000F2F8C"/>
    <w:rsid w:val="0010006E"/>
    <w:rsid w:val="0010422C"/>
    <w:rsid w:val="001045A8"/>
    <w:rsid w:val="00114A91"/>
    <w:rsid w:val="001427E1"/>
    <w:rsid w:val="00161013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12BB"/>
    <w:rsid w:val="001E3120"/>
    <w:rsid w:val="001E7E0C"/>
    <w:rsid w:val="001F0BB0"/>
    <w:rsid w:val="001F4E6D"/>
    <w:rsid w:val="001F6140"/>
    <w:rsid w:val="00203573"/>
    <w:rsid w:val="0020597D"/>
    <w:rsid w:val="00210838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562D"/>
    <w:rsid w:val="00294998"/>
    <w:rsid w:val="00297F18"/>
    <w:rsid w:val="002A1945"/>
    <w:rsid w:val="002B2958"/>
    <w:rsid w:val="002B3FC8"/>
    <w:rsid w:val="002D21DF"/>
    <w:rsid w:val="002D23C5"/>
    <w:rsid w:val="002D6137"/>
    <w:rsid w:val="002E0F09"/>
    <w:rsid w:val="002E7E61"/>
    <w:rsid w:val="002F05E5"/>
    <w:rsid w:val="002F254D"/>
    <w:rsid w:val="002F30E4"/>
    <w:rsid w:val="003066C7"/>
    <w:rsid w:val="00307140"/>
    <w:rsid w:val="00316DFF"/>
    <w:rsid w:val="00325B57"/>
    <w:rsid w:val="00336056"/>
    <w:rsid w:val="003544E1"/>
    <w:rsid w:val="00366398"/>
    <w:rsid w:val="00366D8A"/>
    <w:rsid w:val="00382656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1FF2"/>
    <w:rsid w:val="004E2794"/>
    <w:rsid w:val="004E40FD"/>
    <w:rsid w:val="004E55C8"/>
    <w:rsid w:val="00510392"/>
    <w:rsid w:val="00513E2A"/>
    <w:rsid w:val="005326D7"/>
    <w:rsid w:val="00533198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20D8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114A"/>
    <w:rsid w:val="007E6A61"/>
    <w:rsid w:val="00801140"/>
    <w:rsid w:val="00803404"/>
    <w:rsid w:val="00814857"/>
    <w:rsid w:val="00831F32"/>
    <w:rsid w:val="00834955"/>
    <w:rsid w:val="00840C74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D5527"/>
    <w:rsid w:val="009E3160"/>
    <w:rsid w:val="009F220C"/>
    <w:rsid w:val="009F3B05"/>
    <w:rsid w:val="009F4931"/>
    <w:rsid w:val="00A14534"/>
    <w:rsid w:val="00A16DAA"/>
    <w:rsid w:val="00A24162"/>
    <w:rsid w:val="00A25023"/>
    <w:rsid w:val="00A27090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5F1A"/>
    <w:rsid w:val="00B31DBF"/>
    <w:rsid w:val="00B34110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C6275"/>
    <w:rsid w:val="00CD323D"/>
    <w:rsid w:val="00CE4030"/>
    <w:rsid w:val="00CE64B3"/>
    <w:rsid w:val="00CF1A49"/>
    <w:rsid w:val="00D0630C"/>
    <w:rsid w:val="00D243A9"/>
    <w:rsid w:val="00D305E5"/>
    <w:rsid w:val="00D37CD3"/>
    <w:rsid w:val="00D523C8"/>
    <w:rsid w:val="00D66A52"/>
    <w:rsid w:val="00D66EFA"/>
    <w:rsid w:val="00D72A2D"/>
    <w:rsid w:val="00D77653"/>
    <w:rsid w:val="00D9521A"/>
    <w:rsid w:val="00DA3914"/>
    <w:rsid w:val="00DA59AA"/>
    <w:rsid w:val="00DB07AD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2A7A"/>
    <w:rsid w:val="00FD3D13"/>
    <w:rsid w:val="00FE1B0F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80499B-9195-4AC9-BB63-FA58BE17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8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%20blaha.000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FFA1A5F9B6487A8E143F16ED158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61650-C53F-48A6-B7C5-AFF61646994F}"/>
      </w:docPartPr>
      <w:docPartBody>
        <w:p w:rsidR="0075699C" w:rsidRDefault="00B84F1C">
          <w:pPr>
            <w:pStyle w:val="ECFFA1A5F9B6487A8E143F16ED1585A0"/>
          </w:pPr>
          <w:r w:rsidRPr="00CF1A49">
            <w:t>Experience</w:t>
          </w:r>
        </w:p>
      </w:docPartBody>
    </w:docPart>
    <w:docPart>
      <w:docPartPr>
        <w:name w:val="91D7316F269645E8AD38D598D7A37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C0F35-EE14-4CA1-BD6B-754FC02130E5}"/>
      </w:docPartPr>
      <w:docPartBody>
        <w:p w:rsidR="0075699C" w:rsidRDefault="00B84F1C">
          <w:pPr>
            <w:pStyle w:val="91D7316F269645E8AD38D598D7A37127"/>
          </w:pPr>
          <w:r w:rsidRPr="00CF1A49">
            <w:t>Describe your responsibilities and achievements in terms of impact and results. Use examples, but keep it short.</w:t>
          </w:r>
        </w:p>
      </w:docPartBody>
    </w:docPart>
    <w:docPart>
      <w:docPartPr>
        <w:name w:val="78C03E39DA0A4FF8BD07DEC607AB5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FF4AC-1A7A-4296-B062-ACC00504BC20}"/>
      </w:docPartPr>
      <w:docPartBody>
        <w:p w:rsidR="0075699C" w:rsidRDefault="00B84F1C">
          <w:pPr>
            <w:pStyle w:val="78C03E39DA0A4FF8BD07DEC607AB5C1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1C"/>
    <w:rsid w:val="00173098"/>
    <w:rsid w:val="00245EE7"/>
    <w:rsid w:val="00276493"/>
    <w:rsid w:val="005C064F"/>
    <w:rsid w:val="0075699C"/>
    <w:rsid w:val="008F0D19"/>
    <w:rsid w:val="00902FD1"/>
    <w:rsid w:val="00B84F1C"/>
    <w:rsid w:val="00BF74AD"/>
    <w:rsid w:val="00D10FD5"/>
    <w:rsid w:val="00E36DC6"/>
    <w:rsid w:val="00ED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18204D3EC649E7A97B5D343206CF81">
    <w:name w:val="5E18204D3EC649E7A97B5D343206CF8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4E0D990163542A88C893FB03A8450F3">
    <w:name w:val="64E0D990163542A88C893FB03A8450F3"/>
  </w:style>
  <w:style w:type="paragraph" w:customStyle="1" w:styleId="6445B2B1D2EE46CC87C5BB72F1AC0933">
    <w:name w:val="6445B2B1D2EE46CC87C5BB72F1AC0933"/>
  </w:style>
  <w:style w:type="paragraph" w:customStyle="1" w:styleId="42F5362559D64B73B756456161BDC46F">
    <w:name w:val="42F5362559D64B73B756456161BDC46F"/>
  </w:style>
  <w:style w:type="paragraph" w:customStyle="1" w:styleId="3C0D4E8DBBA64AD286F9789774BAD4E1">
    <w:name w:val="3C0D4E8DBBA64AD286F9789774BAD4E1"/>
  </w:style>
  <w:style w:type="paragraph" w:customStyle="1" w:styleId="2D48A85CAF0048A0AA478C696BC74442">
    <w:name w:val="2D48A85CAF0048A0AA478C696BC74442"/>
  </w:style>
  <w:style w:type="paragraph" w:customStyle="1" w:styleId="52F75793095C4671A11ED35DA00771A5">
    <w:name w:val="52F75793095C4671A11ED35DA00771A5"/>
  </w:style>
  <w:style w:type="paragraph" w:customStyle="1" w:styleId="60338ACBC1794A63BE04251A7619B2BC">
    <w:name w:val="60338ACBC1794A63BE04251A7619B2BC"/>
  </w:style>
  <w:style w:type="paragraph" w:customStyle="1" w:styleId="678E518CD8C8449E843F9B0EBE5A25C2">
    <w:name w:val="678E518CD8C8449E843F9B0EBE5A25C2"/>
  </w:style>
  <w:style w:type="paragraph" w:customStyle="1" w:styleId="9C6D8694E0BE4FF3A428B1626CB4A81D">
    <w:name w:val="9C6D8694E0BE4FF3A428B1626CB4A81D"/>
  </w:style>
  <w:style w:type="paragraph" w:customStyle="1" w:styleId="5B3DC1A3C9224FC0AB998C64D4851228">
    <w:name w:val="5B3DC1A3C9224FC0AB998C64D4851228"/>
  </w:style>
  <w:style w:type="paragraph" w:customStyle="1" w:styleId="ECFFA1A5F9B6487A8E143F16ED1585A0">
    <w:name w:val="ECFFA1A5F9B6487A8E143F16ED1585A0"/>
  </w:style>
  <w:style w:type="paragraph" w:customStyle="1" w:styleId="38D93FCD6C3347A59E96D2C3535FEDAF">
    <w:name w:val="38D93FCD6C3347A59E96D2C3535FEDAF"/>
  </w:style>
  <w:style w:type="paragraph" w:customStyle="1" w:styleId="9028AAF3390D4597AB2700AAEA796147">
    <w:name w:val="9028AAF3390D4597AB2700AAEA796147"/>
  </w:style>
  <w:style w:type="paragraph" w:customStyle="1" w:styleId="DC1C3B831B6F4B8C8969281636666DC4">
    <w:name w:val="DC1C3B831B6F4B8C8969281636666DC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3F49D728E6E4BC5B7B6C733E9F19F2D">
    <w:name w:val="E3F49D728E6E4BC5B7B6C733E9F19F2D"/>
  </w:style>
  <w:style w:type="paragraph" w:customStyle="1" w:styleId="91D7316F269645E8AD38D598D7A37127">
    <w:name w:val="91D7316F269645E8AD38D598D7A37127"/>
  </w:style>
  <w:style w:type="paragraph" w:customStyle="1" w:styleId="9C01372011024C088738D784E69E360D">
    <w:name w:val="9C01372011024C088738D784E69E360D"/>
  </w:style>
  <w:style w:type="paragraph" w:customStyle="1" w:styleId="745B9A14676447BE931B874A3B28BEB3">
    <w:name w:val="745B9A14676447BE931B874A3B28BEB3"/>
  </w:style>
  <w:style w:type="paragraph" w:customStyle="1" w:styleId="56E7FD85C3974850B47A3ABEF7B8B85F">
    <w:name w:val="56E7FD85C3974850B47A3ABEF7B8B85F"/>
  </w:style>
  <w:style w:type="paragraph" w:customStyle="1" w:styleId="68BF9477869B4836908C74AB32FBFB31">
    <w:name w:val="68BF9477869B4836908C74AB32FBFB31"/>
  </w:style>
  <w:style w:type="paragraph" w:customStyle="1" w:styleId="EC5D2E21779649E295FC2EFA8185EA88">
    <w:name w:val="EC5D2E21779649E295FC2EFA8185EA88"/>
  </w:style>
  <w:style w:type="paragraph" w:customStyle="1" w:styleId="935D28E946134DC9AF9DFBB28CD5CB8C">
    <w:name w:val="935D28E946134DC9AF9DFBB28CD5CB8C"/>
  </w:style>
  <w:style w:type="paragraph" w:customStyle="1" w:styleId="DB91A3BCF5C7423D9ACCF3093CCC4C82">
    <w:name w:val="DB91A3BCF5C7423D9ACCF3093CCC4C82"/>
  </w:style>
  <w:style w:type="paragraph" w:customStyle="1" w:styleId="F22B125D3CAC4ABBBCC9017FB9152A51">
    <w:name w:val="F22B125D3CAC4ABBBCC9017FB9152A51"/>
  </w:style>
  <w:style w:type="paragraph" w:customStyle="1" w:styleId="CD5A507F3B094B9B90CE3542722398E1">
    <w:name w:val="CD5A507F3B094B9B90CE3542722398E1"/>
  </w:style>
  <w:style w:type="paragraph" w:customStyle="1" w:styleId="A27E8326CB57405B8615CBF863342F67">
    <w:name w:val="A27E8326CB57405B8615CBF863342F67"/>
  </w:style>
  <w:style w:type="paragraph" w:customStyle="1" w:styleId="5483A9099A5E492994A84F8A3AF9B5EF">
    <w:name w:val="5483A9099A5E492994A84F8A3AF9B5EF"/>
  </w:style>
  <w:style w:type="paragraph" w:customStyle="1" w:styleId="9FC9E9919D6A4D459D7B32204B7E6E5B">
    <w:name w:val="9FC9E9919D6A4D459D7B32204B7E6E5B"/>
  </w:style>
  <w:style w:type="paragraph" w:customStyle="1" w:styleId="A87F89E57A97405ABF2946B528987887">
    <w:name w:val="A87F89E57A97405ABF2946B528987887"/>
  </w:style>
  <w:style w:type="paragraph" w:customStyle="1" w:styleId="EC7375D86DBE461EA9FCB8E414F8B139">
    <w:name w:val="EC7375D86DBE461EA9FCB8E414F8B139"/>
  </w:style>
  <w:style w:type="paragraph" w:customStyle="1" w:styleId="E85A2E7E2BBC467FA3EFD53F16C996C0">
    <w:name w:val="E85A2E7E2BBC467FA3EFD53F16C996C0"/>
  </w:style>
  <w:style w:type="paragraph" w:customStyle="1" w:styleId="1795180167484A40B4E11B18FB56B939">
    <w:name w:val="1795180167484A40B4E11B18FB56B939"/>
  </w:style>
  <w:style w:type="paragraph" w:customStyle="1" w:styleId="78C03E39DA0A4FF8BD07DEC607AB5C1A">
    <w:name w:val="78C03E39DA0A4FF8BD07DEC607AB5C1A"/>
  </w:style>
  <w:style w:type="paragraph" w:customStyle="1" w:styleId="25DB6B21E8274C52A6388252EFA7C60E">
    <w:name w:val="25DB6B21E8274C52A6388252EFA7C60E"/>
  </w:style>
  <w:style w:type="paragraph" w:customStyle="1" w:styleId="796ED932C2444223A66586580CA0C535">
    <w:name w:val="796ED932C2444223A66586580CA0C535"/>
  </w:style>
  <w:style w:type="paragraph" w:customStyle="1" w:styleId="79C90C2BCE66460FB76B268FC57219B6">
    <w:name w:val="79C90C2BCE66460FB76B268FC57219B6"/>
  </w:style>
  <w:style w:type="paragraph" w:customStyle="1" w:styleId="CE3CC230E3054AB19097288FB648B794">
    <w:name w:val="CE3CC230E3054AB19097288FB648B794"/>
  </w:style>
  <w:style w:type="paragraph" w:customStyle="1" w:styleId="C4BE417D6B60408DB288AE25E057EAB5">
    <w:name w:val="C4BE417D6B60408DB288AE25E057EAB5"/>
  </w:style>
  <w:style w:type="paragraph" w:customStyle="1" w:styleId="1BBD4A8658344CCF8291DCB7AACED219">
    <w:name w:val="1BBD4A8658344CCF8291DCB7AACED219"/>
  </w:style>
  <w:style w:type="paragraph" w:customStyle="1" w:styleId="CFB2ED330E894890A02F11E3B4321E19">
    <w:name w:val="CFB2ED330E894890A02F11E3B4321E19"/>
  </w:style>
  <w:style w:type="paragraph" w:customStyle="1" w:styleId="1E32017A675D45398AB024FECB54AAC2">
    <w:name w:val="1E32017A675D45398AB024FECB54AAC2"/>
    <w:rsid w:val="005C06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48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24</cp:revision>
  <dcterms:created xsi:type="dcterms:W3CDTF">2019-05-08T19:49:00Z</dcterms:created>
  <dcterms:modified xsi:type="dcterms:W3CDTF">2019-07-06T13:53:00Z</dcterms:modified>
  <cp:category/>
</cp:coreProperties>
</file>