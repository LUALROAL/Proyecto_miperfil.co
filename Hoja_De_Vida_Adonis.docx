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DC5F1"/>
  <w:body>
    <w:p w14:paraId="36219AB4" w14:textId="3A6A8ECB" w:rsidR="000834A7" w:rsidRDefault="00AA71EE">
      <w:bookmarkStart w:id="0" w:name="_top"/>
      <w:bookmarkEnd w:id="0"/>
      <w:r>
        <w:rPr>
          <w:noProof/>
          <w:color w:val="20190B" w:themeColor="background2" w:themeShade="1A"/>
        </w:rPr>
        <w:drawing>
          <wp:anchor distT="0" distB="0" distL="114300" distR="114300" simplePos="0" relativeHeight="251658240" behindDoc="1" locked="0" layoutInCell="1" allowOverlap="1" wp14:anchorId="301CD7A3" wp14:editId="4F534BC3">
            <wp:simplePos x="0" y="0"/>
            <wp:positionH relativeFrom="column">
              <wp:posOffset>252730</wp:posOffset>
            </wp:positionH>
            <wp:positionV relativeFrom="paragraph">
              <wp:posOffset>-125095</wp:posOffset>
            </wp:positionV>
            <wp:extent cx="1588770" cy="1588770"/>
            <wp:effectExtent l="0" t="0" r="0" b="0"/>
            <wp:wrapNone/>
            <wp:docPr id="2" name="Picture 2">
              <a:hlinkClick xmlns:a="http://schemas.openxmlformats.org/drawingml/2006/main" r:id="rId9" tooltip="{{docxImage src=src height=&quot;200px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9" tooltip="{{docxImage src=src height=&quot;200px&quot;}}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5887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2A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06A453" wp14:editId="471F871F">
                <wp:simplePos x="0" y="0"/>
                <wp:positionH relativeFrom="column">
                  <wp:posOffset>2741506</wp:posOffset>
                </wp:positionH>
                <wp:positionV relativeFrom="paragraph">
                  <wp:posOffset>421005</wp:posOffset>
                </wp:positionV>
                <wp:extent cx="4000500" cy="11512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151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CD03" w14:textId="77777777" w:rsidR="002242A4" w:rsidRPr="008222EE" w:rsidRDefault="002242A4" w:rsidP="002242A4">
                            <w:pPr>
                              <w:pStyle w:val="Title"/>
                              <w:rPr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t>{{name}}</w:t>
                            </w:r>
                          </w:p>
                          <w:p w14:paraId="78795C78" w14:textId="577AB3A5" w:rsidR="002242A4" w:rsidRPr="002242A4" w:rsidRDefault="002242A4" w:rsidP="002242A4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profession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6A4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85pt;margin-top:33.15pt;width:315pt;height:9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" filled="f" stroked="f">
                <v:textbox>
                  <w:txbxContent>
                    <w:p w14:paraId="2F39CD03" w14:textId="77777777" w:rsidR="002242A4" w:rsidRPr="008222EE" w:rsidRDefault="002242A4" w:rsidP="002242A4">
                      <w:pPr>
                        <w:pStyle w:val="Title"/>
                        <w:rPr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t>{{name}}</w:t>
                      </w:r>
                    </w:p>
                    <w:p w14:paraId="78795C78" w14:textId="577AB3A5" w:rsidR="002242A4" w:rsidRPr="002242A4" w:rsidRDefault="002242A4" w:rsidP="002242A4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profession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23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2"/>
      </w:tblGrid>
      <w:tr w:rsidR="000834A7" w14:paraId="065964E5" w14:textId="77777777" w:rsidTr="000834A7">
        <w:trPr>
          <w:trHeight w:val="684"/>
        </w:trPr>
        <w:tc>
          <w:tcPr>
            <w:tcW w:w="6582" w:type="dxa"/>
          </w:tcPr>
          <w:sdt>
            <w:sdtPr>
              <w:rPr>
                <w:color w:val="FFFFFF" w:themeColor="background1"/>
              </w:rPr>
              <w:id w:val="1418141590"/>
              <w:placeholder>
                <w:docPart w:val="07ED170CC3194B30B3D5D8A7C12F853E"/>
              </w:placeholder>
              <w:temporary/>
              <w:showingPlcHdr/>
              <w15:appearance w15:val="hidden"/>
            </w:sdtPr>
            <w:sdtContent>
              <w:p w14:paraId="7E10FE34" w14:textId="77777777" w:rsidR="000834A7" w:rsidRPr="008222EE" w:rsidRDefault="000834A7" w:rsidP="000834A7">
                <w:pPr>
                  <w:pStyle w:val="Heading2"/>
                  <w:rPr>
                    <w:color w:val="FFFFFF" w:themeColor="background1"/>
                  </w:rPr>
                </w:pPr>
                <w:r w:rsidRPr="008222EE">
                  <w:rPr>
                    <w:color w:val="FFFFFF" w:themeColor="background1"/>
                    <w:lang w:bidi="es-ES"/>
                  </w:rPr>
                  <w:t>EDUCACIÓN</w:t>
                </w:r>
              </w:p>
            </w:sdtContent>
          </w:sdt>
          <w:p w14:paraId="6CF5088C" w14:textId="06BC0A62" w:rsidR="000834A7" w:rsidRDefault="000834A7" w:rsidP="000834A7">
            <w:pPr>
              <w:pStyle w:val="Heading4"/>
              <w:rPr>
                <w:color w:val="FFFFFF" w:themeColor="background1"/>
              </w:rPr>
            </w:pPr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{{#</w:t>
            </w:r>
            <w:proofErr w:type="spellStart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docxList</w:t>
            </w:r>
            <w:proofErr w:type="spellEnd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educations</w:t>
            </w:r>
            <w:proofErr w:type="spellEnd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}}</w:t>
            </w:r>
          </w:p>
          <w:p w14:paraId="0F55E636" w14:textId="6C9ADD9A" w:rsidR="000834A7" w:rsidRPr="008222EE" w:rsidRDefault="000834A7" w:rsidP="000834A7">
            <w:pPr>
              <w:pStyle w:val="Heading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</w:t>
            </w:r>
            <w:proofErr w:type="spellStart"/>
            <w:r>
              <w:rPr>
                <w:color w:val="FFFFFF" w:themeColor="background1"/>
              </w:rPr>
              <w:t>educationalcenter</w:t>
            </w:r>
            <w:proofErr w:type="spellEnd"/>
            <w:r>
              <w:rPr>
                <w:color w:val="FFFFFF" w:themeColor="background1"/>
              </w:rPr>
              <w:t>}}</w:t>
            </w:r>
          </w:p>
          <w:p w14:paraId="6D6D6920" w14:textId="09632110" w:rsidR="000834A7" w:rsidRPr="006D18D4" w:rsidRDefault="000834A7" w:rsidP="000834A7">
            <w:pPr>
              <w:pStyle w:val="Date"/>
              <w:rPr>
                <w:color w:val="FFFFFF" w:themeColor="background1"/>
              </w:rPr>
            </w:pPr>
            <w:r w:rsidRPr="006D18D4">
              <w:rPr>
                <w:color w:val="FFFFFF" w:themeColor="background1"/>
              </w:rPr>
              <w:t>{{</w:t>
            </w:r>
            <w:proofErr w:type="spellStart"/>
            <w:r w:rsidRPr="006D18D4">
              <w:rPr>
                <w:color w:val="FFFFFF" w:themeColor="background1"/>
              </w:rPr>
              <w:t>startdate</w:t>
            </w:r>
            <w:proofErr w:type="spellEnd"/>
            <w:r w:rsidRPr="006D18D4">
              <w:rPr>
                <w:color w:val="FFFFFF" w:themeColor="background1"/>
              </w:rPr>
              <w:t>}}</w:t>
            </w:r>
            <w:r w:rsidRPr="006D18D4">
              <w:rPr>
                <w:color w:val="FFFFFF" w:themeColor="background1"/>
                <w:lang w:bidi="es-ES"/>
              </w:rPr>
              <w:t xml:space="preserve"> – </w:t>
            </w:r>
            <w:r w:rsidRPr="006D18D4">
              <w:rPr>
                <w:color w:val="FFFFFF" w:themeColor="background1"/>
              </w:rPr>
              <w:t>{{</w:t>
            </w:r>
            <w:proofErr w:type="spellStart"/>
            <w:r w:rsidRPr="006D18D4">
              <w:rPr>
                <w:color w:val="FFFFFF" w:themeColor="background1"/>
              </w:rPr>
              <w:t>finishdate</w:t>
            </w:r>
            <w:proofErr w:type="spellEnd"/>
            <w:r w:rsidRPr="006D18D4">
              <w:rPr>
                <w:color w:val="FFFFFF" w:themeColor="background1"/>
              </w:rPr>
              <w:t>}}</w:t>
            </w:r>
          </w:p>
          <w:p w14:paraId="1966E3B8" w14:textId="77777777" w:rsidR="000834A7" w:rsidRPr="00EF4AF4" w:rsidRDefault="000834A7" w:rsidP="000834A7">
            <w:pPr>
              <w:rPr>
                <w:color w:val="FFFFFF" w:themeColor="background1"/>
                <w:lang w:val="en-US"/>
              </w:rPr>
            </w:pPr>
            <w:r w:rsidRPr="00EF4AF4">
              <w:rPr>
                <w:color w:val="FFFFFF" w:themeColor="background1"/>
                <w:lang w:val="en-US"/>
              </w:rPr>
              <w:t>{{title}}</w:t>
            </w:r>
          </w:p>
          <w:p w14:paraId="1B3ABD52" w14:textId="77777777" w:rsidR="000834A7" w:rsidRPr="00EF4AF4" w:rsidRDefault="000834A7" w:rsidP="000834A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{{state}}</w:t>
            </w:r>
            <w:r w:rsidRPr="00EF4AF4">
              <w:rPr>
                <w:color w:val="FFFFFF" w:themeColor="background1"/>
                <w:lang w:val="en-US" w:bidi="es-ES"/>
              </w:rPr>
              <w:t xml:space="preserve"> </w:t>
            </w:r>
          </w:p>
          <w:p w14:paraId="377DC476" w14:textId="77777777" w:rsidR="000834A7" w:rsidRDefault="000834A7" w:rsidP="000834A7">
            <w:pPr>
              <w:rPr>
                <w:color w:val="FFFFFF" w:themeColor="background1"/>
                <w:lang w:val="en-US" w:bidi="es-ES"/>
              </w:rPr>
            </w:pPr>
            <w:r w:rsidRPr="00EF4AF4">
              <w:rPr>
                <w:color w:val="FFFFFF" w:themeColor="background1"/>
                <w:lang w:val="en-US" w:bidi="es-ES"/>
              </w:rPr>
              <w:t xml:space="preserve"> </w:t>
            </w:r>
          </w:p>
          <w:p w14:paraId="6EE6BC41" w14:textId="77777777" w:rsidR="000834A7" w:rsidRPr="00EF4AF4" w:rsidRDefault="000834A7" w:rsidP="000834A7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 w:bidi="es-ES"/>
              </w:rPr>
              <w:t>{{</w:t>
            </w:r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/</w:t>
            </w:r>
            <w:proofErr w:type="spellStart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docxList</w:t>
            </w:r>
            <w:proofErr w:type="spellEnd"/>
            <w:r>
              <w:rPr>
                <w:color w:val="FFFFFF" w:themeColor="background1"/>
                <w:lang w:val="en-US" w:bidi="es-ES"/>
              </w:rPr>
              <w:t>}}</w:t>
            </w:r>
          </w:p>
          <w:p w14:paraId="0A894804" w14:textId="77777777" w:rsidR="000834A7" w:rsidRDefault="000834A7" w:rsidP="000834A7"/>
          <w:p w14:paraId="6F8CC473" w14:textId="4F9C832A" w:rsidR="007B1AA8" w:rsidRDefault="007B1AA8" w:rsidP="000834A7"/>
        </w:tc>
      </w:tr>
      <w:tr w:rsidR="000834A7" w14:paraId="0C4C7001" w14:textId="77777777" w:rsidTr="000834A7">
        <w:trPr>
          <w:trHeight w:val="733"/>
        </w:trPr>
        <w:tc>
          <w:tcPr>
            <w:tcW w:w="6582" w:type="dxa"/>
          </w:tcPr>
          <w:sdt>
            <w:sdtPr>
              <w:rPr>
                <w:color w:val="FFFFFF" w:themeColor="background1"/>
              </w:rPr>
              <w:id w:val="166606639"/>
              <w:placeholder>
                <w:docPart w:val="D0952B5D54984EF8BC502F1B12424464"/>
              </w:placeholder>
              <w:temporary/>
              <w:showingPlcHdr/>
              <w15:appearance w15:val="hidden"/>
            </w:sdtPr>
            <w:sdtContent>
              <w:p w14:paraId="254CE6F3" w14:textId="77777777" w:rsidR="000834A7" w:rsidRPr="008222EE" w:rsidRDefault="000834A7" w:rsidP="000834A7">
                <w:pPr>
                  <w:pStyle w:val="Heading2"/>
                  <w:rPr>
                    <w:color w:val="FFFFFF" w:themeColor="background1"/>
                  </w:rPr>
                </w:pPr>
                <w:r w:rsidRPr="008222EE">
                  <w:rPr>
                    <w:color w:val="FFFFFF" w:themeColor="background1"/>
                    <w:lang w:bidi="es-ES"/>
                  </w:rPr>
                  <w:t>EXPERIENCIA LABORAL</w:t>
                </w:r>
              </w:p>
            </w:sdtContent>
          </w:sdt>
          <w:p w14:paraId="1244BE1D" w14:textId="77777777" w:rsidR="000834A7" w:rsidRDefault="000834A7" w:rsidP="000834A7">
            <w:pPr>
              <w:pStyle w:val="Heading4"/>
              <w:rPr>
                <w:color w:val="FFFFFF" w:themeColor="background1"/>
              </w:rPr>
            </w:pPr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{{#</w:t>
            </w:r>
            <w:proofErr w:type="spellStart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docxList</w:t>
            </w:r>
            <w:proofErr w:type="spellEnd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 xml:space="preserve"> </w:t>
            </w:r>
            <w:proofErr w:type="spellStart"/>
            <w:r w:rsidRPr="00C70163"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experiences</w:t>
            </w:r>
            <w:proofErr w:type="spellEnd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}}</w:t>
            </w:r>
          </w:p>
          <w:p w14:paraId="723E1D19" w14:textId="77777777" w:rsidR="000834A7" w:rsidRDefault="000834A7" w:rsidP="000834A7">
            <w:pPr>
              <w:pStyle w:val="Heading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</w:t>
            </w:r>
            <w:proofErr w:type="spellStart"/>
            <w:r w:rsidRPr="00C70163">
              <w:rPr>
                <w:color w:val="FFFFFF" w:themeColor="background1"/>
              </w:rPr>
              <w:t>company</w:t>
            </w:r>
            <w:proofErr w:type="spellEnd"/>
            <w:r>
              <w:rPr>
                <w:color w:val="FFFFFF" w:themeColor="background1"/>
              </w:rPr>
              <w:t>}}</w:t>
            </w:r>
          </w:p>
          <w:p w14:paraId="53EF3B9F" w14:textId="77777777" w:rsidR="000834A7" w:rsidRPr="00C70163" w:rsidRDefault="000834A7" w:rsidP="000834A7">
            <w:pPr>
              <w:pStyle w:val="Heading4"/>
            </w:pPr>
            <w:r>
              <w:rPr>
                <w:color w:val="FFFFFF" w:themeColor="background1"/>
              </w:rPr>
              <w:t>{{</w:t>
            </w:r>
            <w:proofErr w:type="spellStart"/>
            <w:r w:rsidRPr="00C70163">
              <w:rPr>
                <w:color w:val="FFFFFF" w:themeColor="background1"/>
              </w:rPr>
              <w:t>title</w:t>
            </w:r>
            <w:proofErr w:type="spellEnd"/>
            <w:r>
              <w:rPr>
                <w:color w:val="FFFFFF" w:themeColor="background1"/>
              </w:rPr>
              <w:t>}}</w:t>
            </w:r>
          </w:p>
          <w:p w14:paraId="1BCF2033" w14:textId="77777777" w:rsidR="000834A7" w:rsidRPr="006D18D4" w:rsidRDefault="000834A7" w:rsidP="000834A7">
            <w:pPr>
              <w:pStyle w:val="Date"/>
              <w:rPr>
                <w:color w:val="FFFFFF" w:themeColor="background1"/>
              </w:rPr>
            </w:pPr>
            <w:r w:rsidRPr="006D18D4">
              <w:rPr>
                <w:color w:val="FFFFFF" w:themeColor="background1"/>
              </w:rPr>
              <w:t>{{</w:t>
            </w:r>
            <w:proofErr w:type="spellStart"/>
            <w:r w:rsidRPr="006D18D4">
              <w:rPr>
                <w:color w:val="FFFFFF" w:themeColor="background1"/>
              </w:rPr>
              <w:t>startdate</w:t>
            </w:r>
            <w:proofErr w:type="spellEnd"/>
            <w:r w:rsidRPr="006D18D4">
              <w:rPr>
                <w:color w:val="FFFFFF" w:themeColor="background1"/>
              </w:rPr>
              <w:t>}}</w:t>
            </w:r>
            <w:r w:rsidRPr="006D18D4">
              <w:rPr>
                <w:color w:val="FFFFFF" w:themeColor="background1"/>
                <w:lang w:bidi="es-ES"/>
              </w:rPr>
              <w:t xml:space="preserve"> – </w:t>
            </w:r>
            <w:r w:rsidRPr="006D18D4">
              <w:rPr>
                <w:color w:val="FFFFFF" w:themeColor="background1"/>
              </w:rPr>
              <w:t>{{</w:t>
            </w:r>
            <w:proofErr w:type="spellStart"/>
            <w:r w:rsidRPr="006D18D4">
              <w:rPr>
                <w:color w:val="FFFFFF" w:themeColor="background1"/>
              </w:rPr>
              <w:t>finishdate</w:t>
            </w:r>
            <w:proofErr w:type="spellEnd"/>
            <w:r w:rsidRPr="006D18D4">
              <w:rPr>
                <w:color w:val="FFFFFF" w:themeColor="background1"/>
              </w:rPr>
              <w:t>}}</w:t>
            </w:r>
          </w:p>
          <w:p w14:paraId="74130B68" w14:textId="77777777" w:rsidR="000834A7" w:rsidRPr="00C70163" w:rsidRDefault="000834A7" w:rsidP="000834A7">
            <w:pPr>
              <w:rPr>
                <w:color w:val="FFFFFF" w:themeColor="background1"/>
                <w:lang w:bidi="es-ES"/>
              </w:rPr>
            </w:pPr>
          </w:p>
          <w:p w14:paraId="19A98E8B" w14:textId="77777777" w:rsidR="000834A7" w:rsidRPr="00C70163" w:rsidRDefault="000834A7" w:rsidP="000834A7">
            <w:pPr>
              <w:rPr>
                <w:color w:val="FFFFFF" w:themeColor="background1"/>
              </w:rPr>
            </w:pPr>
            <w:r w:rsidRPr="00C70163">
              <w:rPr>
                <w:color w:val="FFFFFF" w:themeColor="background1"/>
                <w:lang w:bidi="es-ES"/>
              </w:rPr>
              <w:t>{{</w:t>
            </w:r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/</w:t>
            </w:r>
            <w:proofErr w:type="spellStart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docxList</w:t>
            </w:r>
            <w:proofErr w:type="spellEnd"/>
            <w:r w:rsidRPr="00C70163">
              <w:rPr>
                <w:color w:val="FFFFFF" w:themeColor="background1"/>
                <w:lang w:bidi="es-ES"/>
              </w:rPr>
              <w:t>}}</w:t>
            </w:r>
          </w:p>
          <w:p w14:paraId="1A62FAC7" w14:textId="77777777" w:rsidR="000834A7" w:rsidRDefault="000834A7" w:rsidP="000834A7"/>
          <w:p w14:paraId="1ABCA591" w14:textId="77777777" w:rsidR="007B1AA8" w:rsidRDefault="007B1AA8" w:rsidP="000834A7"/>
          <w:p w14:paraId="2E805512" w14:textId="623B5F1C" w:rsidR="007B1AA8" w:rsidRDefault="007B1AA8" w:rsidP="000834A7"/>
        </w:tc>
      </w:tr>
      <w:tr w:rsidR="000834A7" w14:paraId="7E968534" w14:textId="77777777" w:rsidTr="000834A7">
        <w:trPr>
          <w:trHeight w:val="684"/>
        </w:trPr>
        <w:tc>
          <w:tcPr>
            <w:tcW w:w="6582" w:type="dxa"/>
          </w:tcPr>
          <w:sdt>
            <w:sdtPr>
              <w:rPr>
                <w:color w:val="FFFFFF" w:themeColor="background1"/>
              </w:rPr>
              <w:id w:val="1295097471"/>
              <w:placeholder>
                <w:docPart w:val="399B1D243D5B44899DC3C15E7AF7E1C0"/>
              </w:placeholder>
              <w:temporary/>
              <w:showingPlcHdr/>
              <w15:appearance w15:val="hidden"/>
            </w:sdtPr>
            <w:sdtContent>
              <w:p w14:paraId="46922D37" w14:textId="77777777" w:rsidR="000834A7" w:rsidRDefault="000834A7" w:rsidP="000834A7">
                <w:pPr>
                  <w:pStyle w:val="Heading2"/>
                  <w:rPr>
                    <w:rFonts w:eastAsiaTheme="minorEastAsia" w:cstheme="minorBidi"/>
                    <w:b w:val="0"/>
                    <w:bCs w:val="0"/>
                    <w:caps w:val="0"/>
                    <w:color w:val="FFFFFF" w:themeColor="background1"/>
                    <w:sz w:val="18"/>
                    <w:szCs w:val="22"/>
                  </w:rPr>
                </w:pPr>
                <w:r w:rsidRPr="008222EE">
                  <w:rPr>
                    <w:rStyle w:val="Heading2Char"/>
                    <w:b/>
                    <w:color w:val="FFFFFF" w:themeColor="background1"/>
                    <w:lang w:bidi="es-ES"/>
                  </w:rPr>
                  <w:t>APTITUDES</w:t>
                </w:r>
              </w:p>
            </w:sdtContent>
          </w:sdt>
          <w:p w14:paraId="70DD79F5" w14:textId="77777777" w:rsidR="000834A7" w:rsidRPr="008222EE" w:rsidRDefault="000834A7" w:rsidP="000834A7">
            <w:pPr>
              <w:rPr>
                <w:color w:val="FFFFFF" w:themeColor="background1"/>
              </w:rPr>
            </w:pPr>
          </w:p>
          <w:p w14:paraId="6B718F62" w14:textId="5AFA447D" w:rsidR="000834A7" w:rsidRDefault="000834A7" w:rsidP="000834A7">
            <w:r>
              <w:rPr>
                <w:noProof/>
              </w:rPr>
              <w:drawing>
                <wp:inline distT="0" distB="0" distL="0" distR="0" wp14:anchorId="4E22474D" wp14:editId="1416314A">
                  <wp:extent cx="3756660" cy="1257300"/>
                  <wp:effectExtent l="0" t="0" r="0" b="0"/>
                  <wp:docPr id="7" name="Chart 7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44" w:rightFromText="144" w:vertAnchor="text" w:horzAnchor="margin" w:tblpY="1298"/>
        <w:tblW w:w="0" w:type="auto"/>
        <w:tblLook w:val="0600" w:firstRow="0" w:lastRow="0" w:firstColumn="0" w:lastColumn="0" w:noHBand="1" w:noVBand="1"/>
      </w:tblPr>
      <w:tblGrid>
        <w:gridCol w:w="3293"/>
      </w:tblGrid>
      <w:tr w:rsidR="00B0292C" w14:paraId="3220225A" w14:textId="77777777" w:rsidTr="00537D1F">
        <w:trPr>
          <w:trHeight w:val="471"/>
        </w:trPr>
        <w:tc>
          <w:tcPr>
            <w:tcW w:w="3293" w:type="dxa"/>
          </w:tcPr>
          <w:sdt>
            <w:sdtPr>
              <w:rPr>
                <w:color w:val="0D0D0D" w:themeColor="text1" w:themeTint="F2"/>
                <w:sz w:val="20"/>
                <w:szCs w:val="20"/>
              </w:rPr>
              <w:id w:val="-1612815229"/>
              <w:placeholder>
                <w:docPart w:val="B46AF697C68F4863AB4B7AC5B162690F"/>
              </w:placeholder>
              <w:temporary/>
              <w:showingPlcHdr/>
              <w15:appearance w15:val="hidden"/>
            </w:sdtPr>
            <w:sdtContent>
              <w:p w14:paraId="0F27C391" w14:textId="77777777" w:rsidR="00B0292C" w:rsidRPr="00CF658D" w:rsidRDefault="00B0292C" w:rsidP="00B0292C">
                <w:pPr>
                  <w:pStyle w:val="Heading3"/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Perfil</w:t>
                </w:r>
              </w:p>
            </w:sdtContent>
          </w:sdt>
          <w:p w14:paraId="03863F16" w14:textId="77777777" w:rsidR="00B0292C" w:rsidRPr="00CF658D" w:rsidRDefault="00B0292C" w:rsidP="00B0292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{{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description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>}}</w:t>
            </w:r>
          </w:p>
          <w:p w14:paraId="307E98D8" w14:textId="77777777" w:rsidR="00B0292C" w:rsidRDefault="00B0292C" w:rsidP="00B0292C"/>
          <w:p w14:paraId="1EC482CB" w14:textId="77777777" w:rsidR="00537D1F" w:rsidRDefault="00537D1F" w:rsidP="00B0292C"/>
          <w:p w14:paraId="1BE562A3" w14:textId="77777777" w:rsidR="00537D1F" w:rsidRDefault="00537D1F" w:rsidP="00B0292C"/>
          <w:p w14:paraId="5D1C38D4" w14:textId="77777777" w:rsidR="00537D1F" w:rsidRDefault="00537D1F" w:rsidP="00B0292C"/>
          <w:p w14:paraId="534E361C" w14:textId="77777777" w:rsidR="00537D1F" w:rsidRDefault="00537D1F" w:rsidP="00B0292C"/>
          <w:p w14:paraId="66DD1750" w14:textId="77777777" w:rsidR="00537D1F" w:rsidRDefault="00537D1F" w:rsidP="00B0292C"/>
          <w:p w14:paraId="4DCF8B72" w14:textId="77777777" w:rsidR="00537D1F" w:rsidRDefault="00537D1F" w:rsidP="00B0292C"/>
          <w:p w14:paraId="6DFABA29" w14:textId="77777777" w:rsidR="00537D1F" w:rsidRDefault="00537D1F" w:rsidP="00B0292C"/>
          <w:p w14:paraId="02411C63" w14:textId="77777777" w:rsidR="00537D1F" w:rsidRDefault="00537D1F" w:rsidP="00B0292C"/>
          <w:p w14:paraId="44C9A707" w14:textId="77777777" w:rsidR="00537D1F" w:rsidRDefault="00537D1F" w:rsidP="00B0292C"/>
          <w:p w14:paraId="7ADFAECA" w14:textId="77777777" w:rsidR="00537D1F" w:rsidRDefault="00537D1F" w:rsidP="00B0292C"/>
          <w:p w14:paraId="51D661C7" w14:textId="77777777" w:rsidR="00537D1F" w:rsidRDefault="00537D1F" w:rsidP="00B0292C"/>
          <w:p w14:paraId="502EE551" w14:textId="72416541" w:rsidR="00537D1F" w:rsidRDefault="00537D1F" w:rsidP="00B0292C"/>
        </w:tc>
      </w:tr>
      <w:tr w:rsidR="00B0292C" w14:paraId="37A35DF0" w14:textId="77777777" w:rsidTr="00537D1F">
        <w:trPr>
          <w:trHeight w:val="471"/>
        </w:trPr>
        <w:tc>
          <w:tcPr>
            <w:tcW w:w="3293" w:type="dxa"/>
          </w:tcPr>
          <w:sdt>
            <w:sdtPr>
              <w:rPr>
                <w:color w:val="0D0D0D" w:themeColor="text1" w:themeTint="F2"/>
                <w:sz w:val="20"/>
                <w:szCs w:val="20"/>
              </w:rPr>
              <w:id w:val="1431929480"/>
              <w:placeholder>
                <w:docPart w:val="78D76499B08B495C8A3A1796BE2B88E7"/>
              </w:placeholder>
              <w:temporary/>
              <w:showingPlcHdr/>
              <w15:appearance w15:val="hidden"/>
            </w:sdtPr>
            <w:sdtContent>
              <w:p w14:paraId="15D2ACF1" w14:textId="77777777" w:rsidR="00B0292C" w:rsidRPr="00CF658D" w:rsidRDefault="00B0292C" w:rsidP="00B0292C">
                <w:pPr>
                  <w:pStyle w:val="Heading3"/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color w:val="0D0D0D" w:themeColor="text1" w:themeTint="F2"/>
                <w:sz w:val="20"/>
                <w:szCs w:val="20"/>
              </w:rPr>
              <w:id w:val="-289362518"/>
              <w:placeholder>
                <w:docPart w:val="6D61CB9078C741FFAE72863DB29D8D56"/>
              </w:placeholder>
              <w:temporary/>
              <w:showingPlcHdr/>
              <w15:appearance w15:val="hidden"/>
            </w:sdtPr>
            <w:sdtContent>
              <w:p w14:paraId="4E414FA6" w14:textId="77777777" w:rsidR="00B0292C" w:rsidRPr="00CF658D" w:rsidRDefault="00B0292C" w:rsidP="00B0292C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TELÉFONO:</w:t>
                </w:r>
              </w:p>
            </w:sdtContent>
          </w:sdt>
          <w:p w14:paraId="3A9972B0" w14:textId="77777777" w:rsidR="00B0292C" w:rsidRPr="00CF658D" w:rsidRDefault="00B0292C" w:rsidP="00B0292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{{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phone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>}}</w:t>
            </w:r>
          </w:p>
          <w:p w14:paraId="2BD1AC8B" w14:textId="77777777" w:rsidR="00B0292C" w:rsidRPr="00CF658D" w:rsidRDefault="00B0292C" w:rsidP="00B0292C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-1526633725"/>
              <w:placeholder>
                <w:docPart w:val="E76C4E93C20B4DB9B1B503CABDB3729D"/>
              </w:placeholder>
              <w:temporary/>
              <w:showingPlcHdr/>
              <w15:appearance w15:val="hidden"/>
            </w:sdtPr>
            <w:sdtContent>
              <w:p w14:paraId="25D52BD6" w14:textId="77777777" w:rsidR="00B0292C" w:rsidRPr="00CF658D" w:rsidRDefault="00B0292C" w:rsidP="00B0292C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SITIO WEB:</w:t>
                </w:r>
              </w:p>
            </w:sdtContent>
          </w:sdt>
          <w:p w14:paraId="7DFF7453" w14:textId="77777777" w:rsidR="00B0292C" w:rsidRPr="00CF658D" w:rsidRDefault="00B0292C" w:rsidP="00B0292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{{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website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>}}</w:t>
            </w:r>
          </w:p>
          <w:p w14:paraId="4C1E8E36" w14:textId="77777777" w:rsidR="00B0292C" w:rsidRPr="00CF658D" w:rsidRDefault="00B0292C" w:rsidP="00B0292C">
            <w:pPr>
              <w:rPr>
                <w:color w:val="0D0D0D" w:themeColor="text1" w:themeTint="F2"/>
                <w:sz w:val="20"/>
                <w:szCs w:val="20"/>
              </w:rPr>
            </w:pPr>
          </w:p>
          <w:sdt>
            <w:sdtPr>
              <w:rPr>
                <w:color w:val="0D0D0D" w:themeColor="text1" w:themeTint="F2"/>
                <w:sz w:val="20"/>
                <w:szCs w:val="20"/>
              </w:rPr>
              <w:id w:val="-1302076896"/>
              <w:placeholder>
                <w:docPart w:val="FDC1C6EC5EC84B93ABAF45FC48168AE2"/>
              </w:placeholder>
              <w:temporary/>
              <w:showingPlcHdr/>
              <w15:appearance w15:val="hidden"/>
            </w:sdtPr>
            <w:sdtContent>
              <w:p w14:paraId="4B428369" w14:textId="77777777" w:rsidR="00B0292C" w:rsidRPr="00CF658D" w:rsidRDefault="00B0292C" w:rsidP="00B0292C">
                <w:pPr>
                  <w:rPr>
                    <w:color w:val="0D0D0D" w:themeColor="text1" w:themeTint="F2"/>
                    <w:sz w:val="20"/>
                    <w:szCs w:val="20"/>
                  </w:rPr>
                </w:pPr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CORREO ELECTRÓNICO:</w:t>
                </w:r>
              </w:p>
            </w:sdtContent>
          </w:sdt>
          <w:p w14:paraId="51B82C29" w14:textId="2871F02D" w:rsidR="00B0292C" w:rsidRDefault="00B0292C" w:rsidP="00B0292C">
            <w:r>
              <w:t>{{mail}}</w:t>
            </w:r>
          </w:p>
          <w:p w14:paraId="3617C2DE" w14:textId="489B944B" w:rsidR="00537D1F" w:rsidRDefault="00537D1F" w:rsidP="00B0292C">
            <w:pPr>
              <w:rPr>
                <w:rStyle w:val="Hyperlink"/>
                <w:color w:val="0D0D0D" w:themeColor="text1" w:themeTint="F2"/>
              </w:rPr>
            </w:pPr>
          </w:p>
          <w:p w14:paraId="1394CC54" w14:textId="77777777" w:rsidR="00537D1F" w:rsidRPr="00CF658D" w:rsidRDefault="00537D1F" w:rsidP="00B0292C">
            <w:pPr>
              <w:rPr>
                <w:rStyle w:val="Hyperlink"/>
                <w:color w:val="0D0D0D" w:themeColor="text1" w:themeTint="F2"/>
                <w:sz w:val="20"/>
                <w:szCs w:val="20"/>
              </w:rPr>
            </w:pPr>
          </w:p>
          <w:p w14:paraId="2182F2A5" w14:textId="77777777" w:rsidR="00B0292C" w:rsidRDefault="00B0292C" w:rsidP="00B0292C"/>
        </w:tc>
      </w:tr>
      <w:tr w:rsidR="00B0292C" w14:paraId="044133ED" w14:textId="77777777" w:rsidTr="00537D1F">
        <w:trPr>
          <w:trHeight w:val="471"/>
        </w:trPr>
        <w:tc>
          <w:tcPr>
            <w:tcW w:w="3293" w:type="dxa"/>
          </w:tcPr>
          <w:p w14:paraId="11578A4B" w14:textId="77777777" w:rsidR="00B0292C" w:rsidRDefault="00B0292C" w:rsidP="00B0292C">
            <w:pPr>
              <w:pStyle w:val="Heading4"/>
              <w:rPr>
                <w:color w:val="0D0D0D" w:themeColor="text1" w:themeTint="F2"/>
                <w:sz w:val="20"/>
                <w:szCs w:val="20"/>
              </w:rPr>
            </w:pPr>
            <w:sdt>
              <w:sdtPr>
                <w:rPr>
                  <w:color w:val="0D0D0D" w:themeColor="text1" w:themeTint="F2"/>
                  <w:sz w:val="20"/>
                  <w:szCs w:val="20"/>
                </w:rPr>
                <w:id w:val="1457530029"/>
                <w:placeholder>
                  <w:docPart w:val="BA0D9F16D41E435E86D6A31576FAA742"/>
                </w:placeholder>
                <w:temporary/>
                <w:showingPlcHdr/>
                <w15:appearance w15:val="hidden"/>
              </w:sdtPr>
              <w:sdtContent>
                <w:r w:rsidRPr="00CF658D">
                  <w:rPr>
                    <w:color w:val="0D0D0D" w:themeColor="text1" w:themeTint="F2"/>
                    <w:sz w:val="20"/>
                    <w:szCs w:val="20"/>
                    <w:lang w:bidi="es-ES"/>
                  </w:rPr>
                  <w:t>Aficiones</w:t>
                </w:r>
              </w:sdtContent>
            </w:sdt>
          </w:p>
          <w:p w14:paraId="66612B5F" w14:textId="77777777" w:rsidR="00B0292C" w:rsidRDefault="00B0292C" w:rsidP="00B0292C">
            <w:pPr>
              <w:pStyle w:val="Heading4"/>
              <w:rPr>
                <w:color w:val="FFFFFF" w:themeColor="background1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{{#</w:t>
            </w:r>
            <w:proofErr w:type="spellStart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>docxList</w:t>
            </w:r>
            <w:proofErr w:type="spellEnd"/>
            <w:r>
              <w:rPr>
                <w:rFonts w:ascii="Consolas" w:hAnsi="Consolas"/>
                <w:color w:val="A4BDD1"/>
                <w:spacing w:val="2"/>
                <w:sz w:val="20"/>
                <w:szCs w:val="20"/>
                <w:shd w:val="clear" w:color="auto" w:fill="2B3A42"/>
              </w:rPr>
              <w:t xml:space="preserve"> hobbies}}</w:t>
            </w:r>
          </w:p>
          <w:p w14:paraId="38C9CA55" w14:textId="77777777" w:rsidR="00B0292C" w:rsidRDefault="00B0292C" w:rsidP="00B0292C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{{</w:t>
            </w:r>
            <w:proofErr w:type="spellStart"/>
            <w:r>
              <w:rPr>
                <w:color w:val="0D0D0D" w:themeColor="text1" w:themeTint="F2"/>
                <w:sz w:val="20"/>
                <w:szCs w:val="20"/>
              </w:rPr>
              <w:t>title</w:t>
            </w:r>
            <w:proofErr w:type="spellEnd"/>
            <w:r>
              <w:rPr>
                <w:color w:val="0D0D0D" w:themeColor="text1" w:themeTint="F2"/>
                <w:sz w:val="20"/>
                <w:szCs w:val="20"/>
              </w:rPr>
              <w:t>}}</w:t>
            </w:r>
          </w:p>
          <w:p w14:paraId="3063EB28" w14:textId="77777777" w:rsidR="00B0292C" w:rsidRDefault="00B0292C" w:rsidP="00B0292C">
            <w:r w:rsidRPr="0065469B">
              <w:rPr>
                <w:rFonts w:ascii="Consolas" w:hAnsi="Consolas"/>
                <w:b/>
                <w:color w:val="A4BDD1"/>
                <w:spacing w:val="2"/>
                <w:sz w:val="20"/>
                <w:szCs w:val="20"/>
                <w:shd w:val="clear" w:color="auto" w:fill="2B3A42"/>
              </w:rPr>
              <w:t>{{/</w:t>
            </w:r>
            <w:proofErr w:type="spellStart"/>
            <w:r w:rsidRPr="0065469B">
              <w:rPr>
                <w:rFonts w:ascii="Consolas" w:hAnsi="Consolas"/>
                <w:b/>
                <w:color w:val="A4BDD1"/>
                <w:spacing w:val="2"/>
                <w:sz w:val="20"/>
                <w:szCs w:val="20"/>
                <w:shd w:val="clear" w:color="auto" w:fill="2B3A42"/>
              </w:rPr>
              <w:t>docxList</w:t>
            </w:r>
            <w:proofErr w:type="spellEnd"/>
            <w:r w:rsidRPr="0065469B">
              <w:rPr>
                <w:rFonts w:ascii="Consolas" w:hAnsi="Consolas"/>
                <w:b/>
                <w:color w:val="A4BDD1"/>
                <w:spacing w:val="2"/>
                <w:sz w:val="20"/>
                <w:szCs w:val="20"/>
                <w:shd w:val="clear" w:color="auto" w:fill="2B3A42"/>
              </w:rPr>
              <w:t>}}</w:t>
            </w:r>
          </w:p>
        </w:tc>
      </w:tr>
    </w:tbl>
    <w:p w14:paraId="3BC0615B" w14:textId="58DAE9C0" w:rsidR="000834A7" w:rsidRDefault="00666F69" w:rsidP="00666F69">
      <w:pPr>
        <w:tabs>
          <w:tab w:val="left" w:pos="2310"/>
        </w:tabs>
      </w:pPr>
      <w:r>
        <w:tab/>
      </w:r>
    </w:p>
    <w:sectPr w:rsidR="000834A7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F1793" w14:textId="77777777" w:rsidR="0032355D" w:rsidRDefault="0032355D" w:rsidP="000C45FF">
      <w:r>
        <w:separator/>
      </w:r>
    </w:p>
  </w:endnote>
  <w:endnote w:type="continuationSeparator" w:id="0">
    <w:p w14:paraId="052BC117" w14:textId="77777777" w:rsidR="0032355D" w:rsidRDefault="0032355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41796" w14:textId="77777777" w:rsidR="0032355D" w:rsidRDefault="0032355D" w:rsidP="000C45FF">
      <w:r>
        <w:separator/>
      </w:r>
    </w:p>
  </w:footnote>
  <w:footnote w:type="continuationSeparator" w:id="0">
    <w:p w14:paraId="4D42B2AE" w14:textId="77777777" w:rsidR="0032355D" w:rsidRDefault="0032355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5A5E" w14:textId="0B26F446" w:rsidR="000C45FF" w:rsidRPr="0059649E" w:rsidRDefault="000C45FF" w:rsidP="0096157E">
    <w:pPr>
      <w:pStyle w:val="Header"/>
      <w:tabs>
        <w:tab w:val="clear" w:pos="4680"/>
        <w:tab w:val="clear" w:pos="9360"/>
        <w:tab w:val="left" w:pos="634"/>
      </w:tabs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0806740" wp14:editId="199705CF">
          <wp:simplePos x="0" y="0"/>
          <wp:positionH relativeFrom="margin">
            <wp:align>center</wp:align>
          </wp:positionH>
          <wp:positionV relativeFrom="page">
            <wp:posOffset>245563</wp:posOffset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15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>
      <o:colormru v:ext="edit" colors="#9cc2f1,#9dc5f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D6"/>
    <w:rsid w:val="00036450"/>
    <w:rsid w:val="00075675"/>
    <w:rsid w:val="000834A7"/>
    <w:rsid w:val="00094499"/>
    <w:rsid w:val="000B0577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17CD3"/>
    <w:rsid w:val="002242A4"/>
    <w:rsid w:val="00230DC5"/>
    <w:rsid w:val="002400EB"/>
    <w:rsid w:val="002559EC"/>
    <w:rsid w:val="00256CF7"/>
    <w:rsid w:val="00281FD5"/>
    <w:rsid w:val="002D3CA3"/>
    <w:rsid w:val="0030481B"/>
    <w:rsid w:val="00307689"/>
    <w:rsid w:val="003156FC"/>
    <w:rsid w:val="0032355D"/>
    <w:rsid w:val="003254B5"/>
    <w:rsid w:val="0037121F"/>
    <w:rsid w:val="0037453E"/>
    <w:rsid w:val="00375C2F"/>
    <w:rsid w:val="003A6B7D"/>
    <w:rsid w:val="003B06CA"/>
    <w:rsid w:val="003B5B4E"/>
    <w:rsid w:val="004071FC"/>
    <w:rsid w:val="004142CD"/>
    <w:rsid w:val="00420C6D"/>
    <w:rsid w:val="00445947"/>
    <w:rsid w:val="004547AA"/>
    <w:rsid w:val="004561E8"/>
    <w:rsid w:val="004813B3"/>
    <w:rsid w:val="00496591"/>
    <w:rsid w:val="004A5AA6"/>
    <w:rsid w:val="004C63E4"/>
    <w:rsid w:val="004D3011"/>
    <w:rsid w:val="004D4576"/>
    <w:rsid w:val="004F59CC"/>
    <w:rsid w:val="005262AC"/>
    <w:rsid w:val="00537D1F"/>
    <w:rsid w:val="0059649E"/>
    <w:rsid w:val="005B5E7A"/>
    <w:rsid w:val="005E39D5"/>
    <w:rsid w:val="00600670"/>
    <w:rsid w:val="0062123A"/>
    <w:rsid w:val="006236D6"/>
    <w:rsid w:val="00642658"/>
    <w:rsid w:val="00642E93"/>
    <w:rsid w:val="00646E75"/>
    <w:rsid w:val="0065469B"/>
    <w:rsid w:val="00666F69"/>
    <w:rsid w:val="006771D0"/>
    <w:rsid w:val="006D18D4"/>
    <w:rsid w:val="00703459"/>
    <w:rsid w:val="00715FCB"/>
    <w:rsid w:val="00743101"/>
    <w:rsid w:val="00774729"/>
    <w:rsid w:val="007775E1"/>
    <w:rsid w:val="007867A0"/>
    <w:rsid w:val="007927F5"/>
    <w:rsid w:val="007B1AA8"/>
    <w:rsid w:val="007C34B6"/>
    <w:rsid w:val="00802CA0"/>
    <w:rsid w:val="008222EE"/>
    <w:rsid w:val="009260CD"/>
    <w:rsid w:val="00935E0A"/>
    <w:rsid w:val="009529D6"/>
    <w:rsid w:val="00952C25"/>
    <w:rsid w:val="0096157E"/>
    <w:rsid w:val="009A09AC"/>
    <w:rsid w:val="009D705A"/>
    <w:rsid w:val="00A2118D"/>
    <w:rsid w:val="00A250AD"/>
    <w:rsid w:val="00AA0F31"/>
    <w:rsid w:val="00AA71EE"/>
    <w:rsid w:val="00AD76E2"/>
    <w:rsid w:val="00B0292C"/>
    <w:rsid w:val="00B20152"/>
    <w:rsid w:val="00B359E4"/>
    <w:rsid w:val="00B57D98"/>
    <w:rsid w:val="00B70850"/>
    <w:rsid w:val="00C066B6"/>
    <w:rsid w:val="00C37BA1"/>
    <w:rsid w:val="00C4674C"/>
    <w:rsid w:val="00C506CF"/>
    <w:rsid w:val="00C52F05"/>
    <w:rsid w:val="00C53025"/>
    <w:rsid w:val="00C70163"/>
    <w:rsid w:val="00C72BED"/>
    <w:rsid w:val="00C9578B"/>
    <w:rsid w:val="00CB0055"/>
    <w:rsid w:val="00CC0C6D"/>
    <w:rsid w:val="00CF658D"/>
    <w:rsid w:val="00D04BFE"/>
    <w:rsid w:val="00D20120"/>
    <w:rsid w:val="00D2522B"/>
    <w:rsid w:val="00D422DE"/>
    <w:rsid w:val="00D5459D"/>
    <w:rsid w:val="00DA1F4D"/>
    <w:rsid w:val="00DD172A"/>
    <w:rsid w:val="00E0536A"/>
    <w:rsid w:val="00E132B1"/>
    <w:rsid w:val="00E25A26"/>
    <w:rsid w:val="00E4381A"/>
    <w:rsid w:val="00E55D74"/>
    <w:rsid w:val="00ED5F41"/>
    <w:rsid w:val="00EE4C8D"/>
    <w:rsid w:val="00EF4AF4"/>
    <w:rsid w:val="00F60274"/>
    <w:rsid w:val="00F7214B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cc2f1,#9dc5f1"/>
    </o:shapedefaults>
    <o:shapelayout v:ext="edit">
      <o:idmap v:ext="edit" data="1"/>
    </o:shapelayout>
  </w:shapeDefaults>
  <w:decimalSymbol w:val="."/>
  <w:listSeparator w:val=","/>
  <w14:docId w14:val="0C6139F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4C8D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EE4C8D"/>
  </w:style>
  <w:style w:type="character" w:customStyle="1" w:styleId="DateChar">
    <w:name w:val="Date Char"/>
    <w:basedOn w:val="DefaultParagraphFont"/>
    <w:link w:val="Date"/>
    <w:uiPriority w:val="99"/>
    <w:rsid w:val="00EE4C8D"/>
    <w:rPr>
      <w:rFonts w:ascii="Century Gothic" w:hAnsi="Century Gothic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DefaultParagraphFont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">
    <w:name w:val="Table Grid"/>
    <w:basedOn w:val="Table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4C8D"/>
    <w:rPr>
      <w:rFonts w:ascii="Century Gothic" w:hAnsi="Century Gothic"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E4C8D"/>
    <w:pPr>
      <w:numPr>
        <w:numId w:val="2"/>
      </w:numPr>
    </w:pPr>
  </w:style>
  <w:style w:type="character" w:styleId="HTMLCode">
    <w:name w:val="HTML Code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E4C8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character" w:styleId="HTMLKeyboard">
    <w:name w:val="HTML Keyboard"/>
    <w:basedOn w:val="DefaultParagraphFont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C8D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C8D"/>
    <w:pPr>
      <w:outlineLvl w:val="9"/>
    </w:pPr>
  </w:style>
  <w:style w:type="character" w:styleId="SubtleReference">
    <w:name w:val="Subtle Reference"/>
    <w:basedOn w:val="DefaultParagraphFont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EE4C8D"/>
  </w:style>
  <w:style w:type="character" w:styleId="BookTitle">
    <w:name w:val="Book Title"/>
    <w:basedOn w:val="DefaultParagraphFont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DefaultParagraphFont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EE4C8D"/>
  </w:style>
  <w:style w:type="paragraph" w:styleId="MacroText">
    <w:name w:val="macro"/>
    <w:link w:val="MacroTextCh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4C8D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4C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TOAHeading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ColorfulList">
    <w:name w:val="Colorful List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EE4C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EnvelopeAddress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EE4C8D"/>
    <w:pPr>
      <w:numPr>
        <w:numId w:val="13"/>
      </w:numPr>
    </w:pPr>
  </w:style>
  <w:style w:type="table" w:styleId="PlainTable1">
    <w:name w:val="Plain Table 1"/>
    <w:basedOn w:val="Table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eEmphasis">
    <w:name w:val="Intense Emphasis"/>
    <w:basedOn w:val="DefaultParagraphFont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DefaultParagraphFont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DefaultParagraphFont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4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4C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C8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E4C8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NormalIndent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E4C8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ntemporary">
    <w:name w:val="Table Contemporary"/>
    <w:basedOn w:val="Table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E4C8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4C8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Columns1">
    <w:name w:val="Table Columns 1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E4C8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Simple1">
    <w:name w:val="Table Simple 1"/>
    <w:basedOn w:val="Table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4C8D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EE4C8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4C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table" w:styleId="Table3Deffects1">
    <w:name w:val="Table 3D effects 1"/>
    <w:basedOn w:val="Table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EE4C8D"/>
    <w:rPr>
      <w:rFonts w:ascii="Century Gothic" w:hAnsi="Century Gothic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E4C8D"/>
    <w:rPr>
      <w:rFonts w:ascii="Century Gothic" w:hAnsi="Century Gothi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#_top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O%20RODRIGUEZ\AppData\Local\Microsoft\Office\16.0\DTS\es-ES%7b23333398-BF21-4461-A493-D26AF91B670B%7d\%7bB512EBFA-8A30-49A1-BA1C-B740499742C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1A-4BD0-AD51-28F2BC38F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ED170CC3194B30B3D5D8A7C12F8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708C6-835A-49E8-8C32-7C145393A7FE}"/>
      </w:docPartPr>
      <w:docPartBody>
        <w:p w:rsidR="00000000" w:rsidRDefault="00DD4F5D" w:rsidP="00DD4F5D">
          <w:pPr>
            <w:pStyle w:val="07ED170CC3194B30B3D5D8A7C12F853E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0952B5D54984EF8BC502F1B12424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6DE3B-BA56-4801-9C55-F8792DBAFEDB}"/>
      </w:docPartPr>
      <w:docPartBody>
        <w:p w:rsidR="00000000" w:rsidRDefault="00DD4F5D" w:rsidP="00DD4F5D">
          <w:pPr>
            <w:pStyle w:val="D0952B5D54984EF8BC502F1B12424464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399B1D243D5B44899DC3C15E7AF7E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DF438-02AC-404D-8F75-421648F90C7E}"/>
      </w:docPartPr>
      <w:docPartBody>
        <w:p w:rsidR="00000000" w:rsidRDefault="00DD4F5D" w:rsidP="00DD4F5D">
          <w:pPr>
            <w:pStyle w:val="399B1D243D5B44899DC3C15E7AF7E1C0"/>
          </w:pPr>
          <w:r w:rsidRPr="0059649E">
            <w:rPr>
              <w:rStyle w:val="Heading2Char"/>
              <w:lang w:bidi="es-ES"/>
            </w:rPr>
            <w:t>APTITUDES</w:t>
          </w:r>
        </w:p>
      </w:docPartBody>
    </w:docPart>
    <w:docPart>
      <w:docPartPr>
        <w:name w:val="B46AF697C68F4863AB4B7AC5B1626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610FD-A61F-4AFB-A457-6D61A01296A3}"/>
      </w:docPartPr>
      <w:docPartBody>
        <w:p w:rsidR="00000000" w:rsidRDefault="00DD4F5D" w:rsidP="00DD4F5D">
          <w:pPr>
            <w:pStyle w:val="B46AF697C68F4863AB4B7AC5B162690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78D76499B08B495C8A3A1796BE2B8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49FF8-DD2A-4911-944C-9247DACE1BAD}"/>
      </w:docPartPr>
      <w:docPartBody>
        <w:p w:rsidR="00000000" w:rsidRDefault="00DD4F5D" w:rsidP="00DD4F5D">
          <w:pPr>
            <w:pStyle w:val="78D76499B08B495C8A3A1796BE2B88E7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6D61CB9078C741FFAE72863DB29D8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F548-BB02-4F88-82B1-73E8DCCBF188}"/>
      </w:docPartPr>
      <w:docPartBody>
        <w:p w:rsidR="00000000" w:rsidRDefault="00DD4F5D" w:rsidP="00DD4F5D">
          <w:pPr>
            <w:pStyle w:val="6D61CB9078C741FFAE72863DB29D8D5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E76C4E93C20B4DB9B1B503CABDB37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598FA-02B3-4CDC-B583-93CFDE7B0549}"/>
      </w:docPartPr>
      <w:docPartBody>
        <w:p w:rsidR="00000000" w:rsidRDefault="00DD4F5D" w:rsidP="00DD4F5D">
          <w:pPr>
            <w:pStyle w:val="E76C4E93C20B4DB9B1B503CABDB3729D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FDC1C6EC5EC84B93ABAF45FC48168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E2893-6316-45E1-A277-11DD3AA88816}"/>
      </w:docPartPr>
      <w:docPartBody>
        <w:p w:rsidR="00000000" w:rsidRDefault="00DD4F5D" w:rsidP="00DD4F5D">
          <w:pPr>
            <w:pStyle w:val="FDC1C6EC5EC84B93ABAF45FC48168AE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BA0D9F16D41E435E86D6A31576FAA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22DF2-8F6B-4C8D-B298-3120E14A2FDD}"/>
      </w:docPartPr>
      <w:docPartBody>
        <w:p w:rsidR="00000000" w:rsidRDefault="00DD4F5D" w:rsidP="00DD4F5D">
          <w:pPr>
            <w:pStyle w:val="BA0D9F16D41E435E86D6A31576FAA742"/>
          </w:pPr>
          <w:r w:rsidRPr="0059649E">
            <w:rPr>
              <w:lang w:bidi="es-ES"/>
            </w:rPr>
            <w:t>Aficiones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B0"/>
    <w:rsid w:val="00301FB0"/>
    <w:rsid w:val="004D00D2"/>
    <w:rsid w:val="00D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D4F5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2AE7B822F4039A64D8007D1A842B9">
    <w:name w:val="17B2AE7B822F4039A64D8007D1A842B9"/>
  </w:style>
  <w:style w:type="paragraph" w:customStyle="1" w:styleId="5F76075A9AEC44A7ABC5DB49EF6D9BBE">
    <w:name w:val="5F76075A9AEC44A7ABC5DB49EF6D9BBE"/>
  </w:style>
  <w:style w:type="paragraph" w:customStyle="1" w:styleId="537EB0F281F94AB7A3DAB18837F936E6">
    <w:name w:val="537EB0F281F94AB7A3DAB18837F936E6"/>
  </w:style>
  <w:style w:type="paragraph" w:customStyle="1" w:styleId="7157F52D32774A569ACBA37D6CA3111A">
    <w:name w:val="7157F52D32774A569ACBA37D6CA3111A"/>
  </w:style>
  <w:style w:type="paragraph" w:customStyle="1" w:styleId="8D4F2CB9057B422E878FC225D83959ED">
    <w:name w:val="8D4F2CB9057B422E878FC225D83959ED"/>
  </w:style>
  <w:style w:type="paragraph" w:customStyle="1" w:styleId="6DA7560A2483410591813D7A50EA067E">
    <w:name w:val="6DA7560A2483410591813D7A50EA067E"/>
  </w:style>
  <w:style w:type="paragraph" w:customStyle="1" w:styleId="264066B87B3341D6A7590970C1376F0D">
    <w:name w:val="264066B87B3341D6A7590970C1376F0D"/>
  </w:style>
  <w:style w:type="paragraph" w:customStyle="1" w:styleId="8FC0A48BD1A64B7EA4AAF1B749B62402">
    <w:name w:val="8FC0A48BD1A64B7EA4AAF1B749B62402"/>
  </w:style>
  <w:style w:type="paragraph" w:customStyle="1" w:styleId="85B558DA785E4A9583A447396C4998CA">
    <w:name w:val="85B558DA785E4A9583A447396C4998CA"/>
  </w:style>
  <w:style w:type="paragraph" w:customStyle="1" w:styleId="8E4C3F2189824427A527A8DE8224534B">
    <w:name w:val="8E4C3F2189824427A527A8DE8224534B"/>
  </w:style>
  <w:style w:type="character" w:styleId="Hyperlink">
    <w:name w:val="Hyperlink"/>
    <w:basedOn w:val="DefaultParagraphFon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526B5B7F1524F028C8E43FB102C082E">
    <w:name w:val="8526B5B7F1524F028C8E43FB102C082E"/>
  </w:style>
  <w:style w:type="paragraph" w:customStyle="1" w:styleId="BC3B20EA263E49B8A15193E7FD8E4AB8">
    <w:name w:val="BC3B20EA263E49B8A15193E7FD8E4AB8"/>
  </w:style>
  <w:style w:type="paragraph" w:customStyle="1" w:styleId="B3B50A134D9F4D779A844B51D000E378">
    <w:name w:val="B3B50A134D9F4D779A844B51D000E378"/>
  </w:style>
  <w:style w:type="paragraph" w:customStyle="1" w:styleId="CF25909410584FCC8D21721355340887">
    <w:name w:val="CF25909410584FCC8D21721355340887"/>
  </w:style>
  <w:style w:type="paragraph" w:customStyle="1" w:styleId="892CEA8154AA4F698281F9C2F49505EB">
    <w:name w:val="892CEA8154AA4F698281F9C2F49505EB"/>
  </w:style>
  <w:style w:type="paragraph" w:customStyle="1" w:styleId="AC1FD7E4AC2F409BB5962ADB1DDA00A6">
    <w:name w:val="AC1FD7E4AC2F409BB5962ADB1DDA00A6"/>
  </w:style>
  <w:style w:type="paragraph" w:customStyle="1" w:styleId="FD3C1082E7BC4F6594919492182378E0">
    <w:name w:val="FD3C1082E7BC4F6594919492182378E0"/>
  </w:style>
  <w:style w:type="paragraph" w:customStyle="1" w:styleId="107E0ABE132D42609FAB705A0548F192">
    <w:name w:val="107E0ABE132D42609FAB705A0548F192"/>
  </w:style>
  <w:style w:type="paragraph" w:customStyle="1" w:styleId="79795514C80A4AE9872914E1B94B9BBC">
    <w:name w:val="79795514C80A4AE9872914E1B94B9BBC"/>
  </w:style>
  <w:style w:type="paragraph" w:customStyle="1" w:styleId="6E99B6EBAA87434FB262D26F81086918">
    <w:name w:val="6E99B6EBAA87434FB262D26F81086918"/>
  </w:style>
  <w:style w:type="paragraph" w:customStyle="1" w:styleId="63A0AC4A026E45339FB160FE9CEB7005">
    <w:name w:val="63A0AC4A026E45339FB160FE9CEB7005"/>
  </w:style>
  <w:style w:type="paragraph" w:customStyle="1" w:styleId="F507E7068EEC4CA6B7E46D85A6F0D011">
    <w:name w:val="F507E7068EEC4CA6B7E46D85A6F0D011"/>
  </w:style>
  <w:style w:type="paragraph" w:customStyle="1" w:styleId="00B37EF46D0E4399ACF9F2BD0CBC5442">
    <w:name w:val="00B37EF46D0E4399ACF9F2BD0CBC5442"/>
  </w:style>
  <w:style w:type="paragraph" w:customStyle="1" w:styleId="55418CF14FAF4AA7812DC5D41F372779">
    <w:name w:val="55418CF14FAF4AA7812DC5D41F372779"/>
  </w:style>
  <w:style w:type="paragraph" w:customStyle="1" w:styleId="8E99A06854C24641B946E609E06CAF35">
    <w:name w:val="8E99A06854C24641B946E609E06CAF35"/>
  </w:style>
  <w:style w:type="paragraph" w:customStyle="1" w:styleId="081EC7FA5BD340E59BFE2EEF7F45742C">
    <w:name w:val="081EC7FA5BD340E59BFE2EEF7F45742C"/>
  </w:style>
  <w:style w:type="paragraph" w:customStyle="1" w:styleId="6B3628ACF6A14C9FAFE35C628016F602">
    <w:name w:val="6B3628ACF6A14C9FAFE35C628016F602"/>
  </w:style>
  <w:style w:type="paragraph" w:customStyle="1" w:styleId="146C3EAAB86F4D79BD69350B1B7492D7">
    <w:name w:val="146C3EAAB86F4D79BD69350B1B7492D7"/>
  </w:style>
  <w:style w:type="paragraph" w:customStyle="1" w:styleId="D1311358BFF94EF88E5181A2F4041725">
    <w:name w:val="D1311358BFF94EF88E5181A2F4041725"/>
  </w:style>
  <w:style w:type="paragraph" w:customStyle="1" w:styleId="1F0791AA10194BF4BDDB2C19F4330D6D">
    <w:name w:val="1F0791AA10194BF4BDDB2C19F4330D6D"/>
  </w:style>
  <w:style w:type="paragraph" w:customStyle="1" w:styleId="554543D0D70242B89529A5B5333BC4A5">
    <w:name w:val="554543D0D70242B89529A5B5333BC4A5"/>
  </w:style>
  <w:style w:type="paragraph" w:customStyle="1" w:styleId="DB75A9FF4CA74F669A0DFB027B17D666">
    <w:name w:val="DB75A9FF4CA74F669A0DFB027B17D666"/>
  </w:style>
  <w:style w:type="paragraph" w:customStyle="1" w:styleId="68122383B56B483B922820E6763A0FD9">
    <w:name w:val="68122383B56B483B922820E6763A0FD9"/>
  </w:style>
  <w:style w:type="paragraph" w:customStyle="1" w:styleId="E25960CEFE124065AF8DBB180E49122A">
    <w:name w:val="E25960CEFE124065AF8DBB180E49122A"/>
  </w:style>
  <w:style w:type="paragraph" w:customStyle="1" w:styleId="4789D543E1C64842AAA93FC6DE63CDD8">
    <w:name w:val="4789D543E1C64842AAA93FC6DE63CDD8"/>
  </w:style>
  <w:style w:type="paragraph" w:customStyle="1" w:styleId="E52139C288D14F3DA665CDD8AC0640B6">
    <w:name w:val="E52139C288D14F3DA665CDD8AC0640B6"/>
  </w:style>
  <w:style w:type="paragraph" w:customStyle="1" w:styleId="6ECE336079594621B0063BAC2737C887">
    <w:name w:val="6ECE336079594621B0063BAC2737C887"/>
  </w:style>
  <w:style w:type="paragraph" w:customStyle="1" w:styleId="9F1A73C9BC544F1D8EDF1EE1C457A72E">
    <w:name w:val="9F1A73C9BC544F1D8EDF1EE1C457A72E"/>
  </w:style>
  <w:style w:type="paragraph" w:customStyle="1" w:styleId="7929F91FA023463DA492D16E84790083">
    <w:name w:val="7929F91FA023463DA492D16E84790083"/>
  </w:style>
  <w:style w:type="paragraph" w:customStyle="1" w:styleId="29BFB0241D8B464FBC9DA9BB031B63D6">
    <w:name w:val="29BFB0241D8B464FBC9DA9BB031B63D6"/>
  </w:style>
  <w:style w:type="paragraph" w:customStyle="1" w:styleId="2C0AAD68E05E47EF878CF8699090A2D0">
    <w:name w:val="2C0AAD68E05E47EF878CF8699090A2D0"/>
  </w:style>
  <w:style w:type="character" w:customStyle="1" w:styleId="Heading2Char">
    <w:name w:val="Heading 2 Char"/>
    <w:basedOn w:val="DefaultParagraphFont"/>
    <w:link w:val="Heading2"/>
    <w:uiPriority w:val="9"/>
    <w:rsid w:val="00DD4F5D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61764E66DAEE4C86A076BBA90B8BE790">
    <w:name w:val="61764E66DAEE4C86A076BBA90B8BE790"/>
  </w:style>
  <w:style w:type="paragraph" w:customStyle="1" w:styleId="0DE6EB5E4EDF41FC97F662554AB2C366">
    <w:name w:val="0DE6EB5E4EDF41FC97F662554AB2C366"/>
    <w:rsid w:val="00DD4F5D"/>
    <w:rPr>
      <w:lang w:val="es-ES" w:eastAsia="es-ES"/>
    </w:rPr>
  </w:style>
  <w:style w:type="paragraph" w:customStyle="1" w:styleId="9491E10FF4FC4AE08650FB14359343E1">
    <w:name w:val="9491E10FF4FC4AE08650FB14359343E1"/>
    <w:rsid w:val="00DD4F5D"/>
    <w:rPr>
      <w:lang w:val="es-ES" w:eastAsia="es-ES"/>
    </w:rPr>
  </w:style>
  <w:style w:type="paragraph" w:customStyle="1" w:styleId="C5642701D603423E8AA441F348A650EB">
    <w:name w:val="C5642701D603423E8AA441F348A650EB"/>
    <w:rsid w:val="00DD4F5D"/>
    <w:rPr>
      <w:lang w:val="es-ES" w:eastAsia="es-ES"/>
    </w:rPr>
  </w:style>
  <w:style w:type="paragraph" w:customStyle="1" w:styleId="03DAEA13A36B417A97C43754CAF0D6AB">
    <w:name w:val="03DAEA13A36B417A97C43754CAF0D6AB"/>
    <w:rsid w:val="00DD4F5D"/>
    <w:rPr>
      <w:lang w:val="es-ES" w:eastAsia="es-ES"/>
    </w:rPr>
  </w:style>
  <w:style w:type="paragraph" w:customStyle="1" w:styleId="FF570361AE9E4727AC7165A5BC93F2D9">
    <w:name w:val="FF570361AE9E4727AC7165A5BC93F2D9"/>
    <w:rsid w:val="00DD4F5D"/>
    <w:rPr>
      <w:lang w:val="es-ES" w:eastAsia="es-ES"/>
    </w:rPr>
  </w:style>
  <w:style w:type="paragraph" w:customStyle="1" w:styleId="EAF5C2E840984400868F45D18159A542">
    <w:name w:val="EAF5C2E840984400868F45D18159A542"/>
    <w:rsid w:val="00DD4F5D"/>
    <w:rPr>
      <w:lang w:val="es-ES" w:eastAsia="es-ES"/>
    </w:rPr>
  </w:style>
  <w:style w:type="paragraph" w:customStyle="1" w:styleId="CB7B7D4112294CC08EFFFF946197A9EE">
    <w:name w:val="CB7B7D4112294CC08EFFFF946197A9EE"/>
    <w:rsid w:val="00DD4F5D"/>
    <w:rPr>
      <w:lang w:val="es-ES" w:eastAsia="es-ES"/>
    </w:rPr>
  </w:style>
  <w:style w:type="paragraph" w:customStyle="1" w:styleId="F3573765F71C49B7A6F58CDCA6A7B7B3">
    <w:name w:val="F3573765F71C49B7A6F58CDCA6A7B7B3"/>
    <w:rsid w:val="00DD4F5D"/>
    <w:rPr>
      <w:lang w:val="es-ES" w:eastAsia="es-ES"/>
    </w:rPr>
  </w:style>
  <w:style w:type="paragraph" w:customStyle="1" w:styleId="26CB2221EEC447E1BC113862636A7806">
    <w:name w:val="26CB2221EEC447E1BC113862636A7806"/>
    <w:rsid w:val="00DD4F5D"/>
    <w:rPr>
      <w:lang w:val="es-ES" w:eastAsia="es-ES"/>
    </w:rPr>
  </w:style>
  <w:style w:type="paragraph" w:customStyle="1" w:styleId="4860D2005966435F806E89B6DBB59E8C">
    <w:name w:val="4860D2005966435F806E89B6DBB59E8C"/>
    <w:rsid w:val="00DD4F5D"/>
    <w:rPr>
      <w:lang w:val="es-ES" w:eastAsia="es-ES"/>
    </w:rPr>
  </w:style>
  <w:style w:type="paragraph" w:customStyle="1" w:styleId="AA2941CED6624F0C9B76CE1AD47E0510">
    <w:name w:val="AA2941CED6624F0C9B76CE1AD47E0510"/>
    <w:rsid w:val="00DD4F5D"/>
    <w:rPr>
      <w:lang w:val="es-ES" w:eastAsia="es-ES"/>
    </w:rPr>
  </w:style>
  <w:style w:type="paragraph" w:customStyle="1" w:styleId="07ED170CC3194B30B3D5D8A7C12F853E">
    <w:name w:val="07ED170CC3194B30B3D5D8A7C12F853E"/>
    <w:rsid w:val="00DD4F5D"/>
    <w:rPr>
      <w:lang w:val="es-ES" w:eastAsia="es-ES"/>
    </w:rPr>
  </w:style>
  <w:style w:type="paragraph" w:customStyle="1" w:styleId="D0952B5D54984EF8BC502F1B12424464">
    <w:name w:val="D0952B5D54984EF8BC502F1B12424464"/>
    <w:rsid w:val="00DD4F5D"/>
    <w:rPr>
      <w:lang w:val="es-ES" w:eastAsia="es-ES"/>
    </w:rPr>
  </w:style>
  <w:style w:type="paragraph" w:customStyle="1" w:styleId="399B1D243D5B44899DC3C15E7AF7E1C0">
    <w:name w:val="399B1D243D5B44899DC3C15E7AF7E1C0"/>
    <w:rsid w:val="00DD4F5D"/>
    <w:rPr>
      <w:lang w:val="es-ES" w:eastAsia="es-ES"/>
    </w:rPr>
  </w:style>
  <w:style w:type="paragraph" w:customStyle="1" w:styleId="1E69D98C196B4B1BB662006317EF7BB4">
    <w:name w:val="1E69D98C196B4B1BB662006317EF7BB4"/>
    <w:rsid w:val="00DD4F5D"/>
    <w:rPr>
      <w:lang w:val="es-ES" w:eastAsia="es-ES"/>
    </w:rPr>
  </w:style>
  <w:style w:type="paragraph" w:customStyle="1" w:styleId="33117957FE3B42279B6247C581268669">
    <w:name w:val="33117957FE3B42279B6247C581268669"/>
    <w:rsid w:val="00DD4F5D"/>
    <w:rPr>
      <w:lang w:val="es-ES" w:eastAsia="es-ES"/>
    </w:rPr>
  </w:style>
  <w:style w:type="paragraph" w:customStyle="1" w:styleId="3FEC44C9978E4B668621C4D1D3F441B7">
    <w:name w:val="3FEC44C9978E4B668621C4D1D3F441B7"/>
    <w:rsid w:val="00DD4F5D"/>
    <w:rPr>
      <w:lang w:val="es-ES" w:eastAsia="es-ES"/>
    </w:rPr>
  </w:style>
  <w:style w:type="paragraph" w:customStyle="1" w:styleId="AF203ECE954642EBBF0AC24797A04484">
    <w:name w:val="AF203ECE954642EBBF0AC24797A04484"/>
    <w:rsid w:val="00DD4F5D"/>
    <w:rPr>
      <w:lang w:val="es-ES" w:eastAsia="es-ES"/>
    </w:rPr>
  </w:style>
  <w:style w:type="paragraph" w:customStyle="1" w:styleId="AFAF9F010EA34123AF6F29833D7B9DFF">
    <w:name w:val="AFAF9F010EA34123AF6F29833D7B9DFF"/>
    <w:rsid w:val="00DD4F5D"/>
    <w:rPr>
      <w:lang w:val="es-ES" w:eastAsia="es-ES"/>
    </w:rPr>
  </w:style>
  <w:style w:type="paragraph" w:customStyle="1" w:styleId="1DE52A870A0D436E8349FE7F31AB8883">
    <w:name w:val="1DE52A870A0D436E8349FE7F31AB8883"/>
    <w:rsid w:val="00DD4F5D"/>
    <w:rPr>
      <w:lang w:val="es-ES" w:eastAsia="es-ES"/>
    </w:rPr>
  </w:style>
  <w:style w:type="paragraph" w:customStyle="1" w:styleId="D189C1963AA74CE084D9E0AE4476B81C">
    <w:name w:val="D189C1963AA74CE084D9E0AE4476B81C"/>
    <w:rsid w:val="00DD4F5D"/>
    <w:rPr>
      <w:lang w:val="es-ES" w:eastAsia="es-ES"/>
    </w:rPr>
  </w:style>
  <w:style w:type="paragraph" w:customStyle="1" w:styleId="2118B27DEEB045AB8FBD0E28550DECB1">
    <w:name w:val="2118B27DEEB045AB8FBD0E28550DECB1"/>
    <w:rsid w:val="00DD4F5D"/>
    <w:rPr>
      <w:lang w:val="es-ES" w:eastAsia="es-ES"/>
    </w:rPr>
  </w:style>
  <w:style w:type="paragraph" w:customStyle="1" w:styleId="56C6CA3DD27C416D902B8161B422E4EE">
    <w:name w:val="56C6CA3DD27C416D902B8161B422E4EE"/>
    <w:rsid w:val="00DD4F5D"/>
    <w:rPr>
      <w:lang w:val="es-ES" w:eastAsia="es-ES"/>
    </w:rPr>
  </w:style>
  <w:style w:type="paragraph" w:customStyle="1" w:styleId="06298568003E4BFB9BDDA785581B11F6">
    <w:name w:val="06298568003E4BFB9BDDA785581B11F6"/>
    <w:rsid w:val="00DD4F5D"/>
    <w:rPr>
      <w:lang w:val="es-ES" w:eastAsia="es-ES"/>
    </w:rPr>
  </w:style>
  <w:style w:type="paragraph" w:customStyle="1" w:styleId="E42CBB65FA944D3AA461C4BC047AD174">
    <w:name w:val="E42CBB65FA944D3AA461C4BC047AD174"/>
    <w:rsid w:val="00DD4F5D"/>
    <w:rPr>
      <w:lang w:val="es-ES" w:eastAsia="es-ES"/>
    </w:rPr>
  </w:style>
  <w:style w:type="paragraph" w:customStyle="1" w:styleId="63C8112933D3452098C82659DDFD1FCE">
    <w:name w:val="63C8112933D3452098C82659DDFD1FCE"/>
    <w:rsid w:val="00DD4F5D"/>
    <w:rPr>
      <w:lang w:val="es-ES" w:eastAsia="es-ES"/>
    </w:rPr>
  </w:style>
  <w:style w:type="paragraph" w:customStyle="1" w:styleId="6DF7AAEC3EE340D49C7D79DFE96C2962">
    <w:name w:val="6DF7AAEC3EE340D49C7D79DFE96C2962"/>
    <w:rsid w:val="00DD4F5D"/>
    <w:rPr>
      <w:lang w:val="es-ES" w:eastAsia="es-ES"/>
    </w:rPr>
  </w:style>
  <w:style w:type="paragraph" w:customStyle="1" w:styleId="7226B05783B04EF7BC662E0EE8240FD3">
    <w:name w:val="7226B05783B04EF7BC662E0EE8240FD3"/>
    <w:rsid w:val="00DD4F5D"/>
    <w:rPr>
      <w:lang w:val="es-ES" w:eastAsia="es-ES"/>
    </w:rPr>
  </w:style>
  <w:style w:type="paragraph" w:customStyle="1" w:styleId="E651CFBEFAE04F67B7B9BD69E6BB5DFC">
    <w:name w:val="E651CFBEFAE04F67B7B9BD69E6BB5DFC"/>
    <w:rsid w:val="00DD4F5D"/>
    <w:rPr>
      <w:lang w:val="es-ES" w:eastAsia="es-ES"/>
    </w:rPr>
  </w:style>
  <w:style w:type="paragraph" w:customStyle="1" w:styleId="FAABB4DB54414A4199B34BC72249CBA0">
    <w:name w:val="FAABB4DB54414A4199B34BC72249CBA0"/>
    <w:rsid w:val="00DD4F5D"/>
    <w:rPr>
      <w:lang w:val="es-ES" w:eastAsia="es-ES"/>
    </w:rPr>
  </w:style>
  <w:style w:type="paragraph" w:customStyle="1" w:styleId="D1134B287CCD432EB800A8CDFDA16D4D">
    <w:name w:val="D1134B287CCD432EB800A8CDFDA16D4D"/>
    <w:rsid w:val="00DD4F5D"/>
    <w:rPr>
      <w:lang w:val="es-ES" w:eastAsia="es-ES"/>
    </w:rPr>
  </w:style>
  <w:style w:type="paragraph" w:customStyle="1" w:styleId="69657DF104DC4A898D61F0536BAEA09E">
    <w:name w:val="69657DF104DC4A898D61F0536BAEA09E"/>
    <w:rsid w:val="00DD4F5D"/>
    <w:rPr>
      <w:lang w:val="es-ES" w:eastAsia="es-ES"/>
    </w:rPr>
  </w:style>
  <w:style w:type="paragraph" w:customStyle="1" w:styleId="14594A657DBD4E738D1DB31BBEDD62C6">
    <w:name w:val="14594A657DBD4E738D1DB31BBEDD62C6"/>
    <w:rsid w:val="00DD4F5D"/>
    <w:rPr>
      <w:lang w:val="es-ES" w:eastAsia="es-ES"/>
    </w:rPr>
  </w:style>
  <w:style w:type="paragraph" w:customStyle="1" w:styleId="A5173F5C8B71438F8B5531716DDCF89C">
    <w:name w:val="A5173F5C8B71438F8B5531716DDCF89C"/>
    <w:rsid w:val="00DD4F5D"/>
    <w:rPr>
      <w:lang w:val="es-ES" w:eastAsia="es-ES"/>
    </w:rPr>
  </w:style>
  <w:style w:type="paragraph" w:customStyle="1" w:styleId="E392C4E584914865AF6FA9DC121E4043">
    <w:name w:val="E392C4E584914865AF6FA9DC121E4043"/>
    <w:rsid w:val="00DD4F5D"/>
    <w:rPr>
      <w:lang w:val="es-ES" w:eastAsia="es-ES"/>
    </w:rPr>
  </w:style>
  <w:style w:type="paragraph" w:customStyle="1" w:styleId="BCEF4A0DEF574A098B8BE1907A890701">
    <w:name w:val="BCEF4A0DEF574A098B8BE1907A890701"/>
    <w:rsid w:val="00DD4F5D"/>
    <w:rPr>
      <w:lang w:val="es-ES" w:eastAsia="es-ES"/>
    </w:rPr>
  </w:style>
  <w:style w:type="paragraph" w:customStyle="1" w:styleId="140DBA28F2D5495FACC4C33DFDD16A65">
    <w:name w:val="140DBA28F2D5495FACC4C33DFDD16A65"/>
    <w:rsid w:val="00DD4F5D"/>
    <w:rPr>
      <w:lang w:val="es-ES" w:eastAsia="es-ES"/>
    </w:rPr>
  </w:style>
  <w:style w:type="paragraph" w:customStyle="1" w:styleId="7284DE922D084950A7E3E1EF5BD9487A">
    <w:name w:val="7284DE922D084950A7E3E1EF5BD9487A"/>
    <w:rsid w:val="00DD4F5D"/>
    <w:rPr>
      <w:lang w:val="es-ES" w:eastAsia="es-ES"/>
    </w:rPr>
  </w:style>
  <w:style w:type="paragraph" w:customStyle="1" w:styleId="E0A19F15D6864701A1AAA221E3B958F4">
    <w:name w:val="E0A19F15D6864701A1AAA221E3B958F4"/>
    <w:rsid w:val="00DD4F5D"/>
    <w:rPr>
      <w:lang w:val="es-ES" w:eastAsia="es-ES"/>
    </w:rPr>
  </w:style>
  <w:style w:type="paragraph" w:customStyle="1" w:styleId="59F53E9BC0674AB3A435ACCD259FEE6E">
    <w:name w:val="59F53E9BC0674AB3A435ACCD259FEE6E"/>
    <w:rsid w:val="00DD4F5D"/>
    <w:rPr>
      <w:lang w:val="es-ES" w:eastAsia="es-ES"/>
    </w:rPr>
  </w:style>
  <w:style w:type="paragraph" w:customStyle="1" w:styleId="F868226CDF7F4F6D9E13835A276A0308">
    <w:name w:val="F868226CDF7F4F6D9E13835A276A0308"/>
    <w:rsid w:val="00DD4F5D"/>
    <w:rPr>
      <w:lang w:val="es-ES" w:eastAsia="es-ES"/>
    </w:rPr>
  </w:style>
  <w:style w:type="paragraph" w:customStyle="1" w:styleId="29A179AEF26B44A599ED9A9A7213362B">
    <w:name w:val="29A179AEF26B44A599ED9A9A7213362B"/>
    <w:rsid w:val="00DD4F5D"/>
    <w:rPr>
      <w:lang w:val="es-ES" w:eastAsia="es-ES"/>
    </w:rPr>
  </w:style>
  <w:style w:type="paragraph" w:customStyle="1" w:styleId="DDA9E5B120444112BB2CD4F546A7C671">
    <w:name w:val="DDA9E5B120444112BB2CD4F546A7C671"/>
    <w:rsid w:val="00DD4F5D"/>
    <w:rPr>
      <w:lang w:val="es-ES" w:eastAsia="es-ES"/>
    </w:rPr>
  </w:style>
  <w:style w:type="paragraph" w:customStyle="1" w:styleId="DC67D100EFEF4934A033886C62BDFDD7">
    <w:name w:val="DC67D100EFEF4934A033886C62BDFDD7"/>
    <w:rsid w:val="00DD4F5D"/>
    <w:rPr>
      <w:lang w:val="es-ES" w:eastAsia="es-ES"/>
    </w:rPr>
  </w:style>
  <w:style w:type="paragraph" w:customStyle="1" w:styleId="B46AF697C68F4863AB4B7AC5B162690F">
    <w:name w:val="B46AF697C68F4863AB4B7AC5B162690F"/>
    <w:rsid w:val="00DD4F5D"/>
    <w:rPr>
      <w:lang w:val="es-ES" w:eastAsia="es-ES"/>
    </w:rPr>
  </w:style>
  <w:style w:type="paragraph" w:customStyle="1" w:styleId="78D76499B08B495C8A3A1796BE2B88E7">
    <w:name w:val="78D76499B08B495C8A3A1796BE2B88E7"/>
    <w:rsid w:val="00DD4F5D"/>
    <w:rPr>
      <w:lang w:val="es-ES" w:eastAsia="es-ES"/>
    </w:rPr>
  </w:style>
  <w:style w:type="paragraph" w:customStyle="1" w:styleId="6D61CB9078C741FFAE72863DB29D8D56">
    <w:name w:val="6D61CB9078C741FFAE72863DB29D8D56"/>
    <w:rsid w:val="00DD4F5D"/>
    <w:rPr>
      <w:lang w:val="es-ES" w:eastAsia="es-ES"/>
    </w:rPr>
  </w:style>
  <w:style w:type="paragraph" w:customStyle="1" w:styleId="E76C4E93C20B4DB9B1B503CABDB3729D">
    <w:name w:val="E76C4E93C20B4DB9B1B503CABDB3729D"/>
    <w:rsid w:val="00DD4F5D"/>
    <w:rPr>
      <w:lang w:val="es-ES" w:eastAsia="es-ES"/>
    </w:rPr>
  </w:style>
  <w:style w:type="paragraph" w:customStyle="1" w:styleId="FDC1C6EC5EC84B93ABAF45FC48168AE2">
    <w:name w:val="FDC1C6EC5EC84B93ABAF45FC48168AE2"/>
    <w:rsid w:val="00DD4F5D"/>
    <w:rPr>
      <w:lang w:val="es-ES" w:eastAsia="es-ES"/>
    </w:rPr>
  </w:style>
  <w:style w:type="paragraph" w:customStyle="1" w:styleId="BA0D9F16D41E435E86D6A31576FAA742">
    <w:name w:val="BA0D9F16D41E435E86D6A31576FAA742"/>
    <w:rsid w:val="00DD4F5D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{B512EBFA-8A30-49A1-BA1C-B740499742C6}tf00546271_win32.dotx</Template>
  <TotalTime>0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2021-02-25T19:00:00Z</dcterms:created>
  <dcterms:modified xsi:type="dcterms:W3CDTF">2021-03-04T05:57:00Z</dcterms:modified>
</cp:coreProperties>
</file>