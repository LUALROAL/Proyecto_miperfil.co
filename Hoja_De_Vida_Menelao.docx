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66FFCC">
    <v:background id="_x0000_s1025" o:bwmode="white" fillcolor="#6fc" o:targetscreensize="1024,768">
      <v:fill color2="fill darken(118)" angle="-90" method="linear sigma" focus="50%" type="gradient"/>
    </v:background>
  </w:background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3F06DC40" w14:textId="77777777" w:rsidTr="00B8150E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59C8A80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E2E9A9" wp14:editId="01781A06">
                      <wp:extent cx="2262251" cy="2262251"/>
                      <wp:effectExtent l="38100" t="38100" r="62230" b="62230"/>
                      <wp:docPr id="53" name="Rombo 53" descr="Foto de mujer" title="Foto de muj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rgbClr val="60A2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0D909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53" o:spid="_x0000_s1026" type="#_x0000_t4" alt="Título: Foto de mujer - Descripción: Foto de mujer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" strokecolor="#60a200" strokeweight="5pt">
                      <v:fill r:id="rId12" o:title="Foto de mujer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217A36A1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5C247ADBF3DE47EDB0D40431A3868018"/>
              </w:placeholder>
              <w:temporary/>
              <w:showingPlcHdr/>
              <w15:appearance w15:val="hidden"/>
            </w:sdtPr>
            <w:sdtEndPr/>
            <w:sdtContent>
              <w:p w14:paraId="688E8811" w14:textId="77777777" w:rsidR="006D409C" w:rsidRDefault="006D409C" w:rsidP="00776643">
                <w:pPr>
                  <w:pStyle w:val="Ttulo1"/>
                </w:pPr>
                <w:r w:rsidRPr="00036450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14:paraId="6BED81A8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053C688F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7983D93D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EBAC9E1" wp14:editId="3EDF9694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60BC88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BAC9E1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660BC88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5231E834" w14:textId="77777777" w:rsidR="006D409C" w:rsidRPr="00036450" w:rsidRDefault="00D075F9" w:rsidP="00776643">
            <w:pPr>
              <w:rPr>
                <w:b/>
              </w:rPr>
            </w:pPr>
            <w:sdt>
              <w:sdtPr>
                <w:rPr>
                  <w:b/>
                </w:rPr>
                <w:id w:val="245614494"/>
                <w:placeholder>
                  <w:docPart w:val="71D918D4E5C94870BCBD6902C1E2273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  <w:lang w:bidi="es-ES"/>
                  </w:rPr>
                  <w:t>[Nombre del centro educativo]</w:t>
                </w:r>
              </w:sdtContent>
            </w:sdt>
          </w:p>
          <w:p w14:paraId="5FA5F439" w14:textId="77777777" w:rsidR="006D409C" w:rsidRPr="00036450" w:rsidRDefault="00D075F9" w:rsidP="00776643">
            <w:pPr>
              <w:pStyle w:val="Fecha"/>
            </w:pPr>
            <w:sdt>
              <w:sdtPr>
                <w:id w:val="201059472"/>
                <w:placeholder>
                  <w:docPart w:val="F0C8AE8556C94164AC5C1599437427FF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inicio]</w:t>
                </w:r>
              </w:sdtContent>
            </w:sdt>
            <w:r w:rsidR="006D409C" w:rsidRPr="00036450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804FEC6010BC4E8DAB8AD4B9B12B7D9C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finalización]</w:t>
                </w:r>
              </w:sdtContent>
            </w:sdt>
          </w:p>
          <w:p w14:paraId="7C9706AB" w14:textId="77777777" w:rsidR="006D409C" w:rsidRDefault="006D409C" w:rsidP="00776643">
            <w:r w:rsidRPr="00036450">
              <w:rPr>
                <w:lang w:bidi="es-ES"/>
              </w:rPr>
              <w:t>[Puede presumir de sus buenas notas y mencionar las recompensas y honores recibidos. No dude en comentar brevemente sus tareas actuales].</w:t>
            </w:r>
          </w:p>
          <w:p w14:paraId="48E7D7C4" w14:textId="77777777" w:rsidR="006D409C" w:rsidRDefault="006D409C" w:rsidP="00776643"/>
          <w:p w14:paraId="014D479C" w14:textId="77777777" w:rsidR="006D409C" w:rsidRPr="00036450" w:rsidRDefault="00D075F9" w:rsidP="00776643">
            <w:pPr>
              <w:rPr>
                <w:b/>
              </w:rPr>
            </w:pPr>
            <w:sdt>
              <w:sdtPr>
                <w:rPr>
                  <w:b/>
                </w:rPr>
                <w:id w:val="1241451579"/>
                <w:placeholder>
                  <w:docPart w:val="F7C48426AB434304BC824C8344C8C4A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  <w:lang w:bidi="es-ES"/>
                  </w:rPr>
                  <w:t>[Nombre del centro educativo]</w:t>
                </w:r>
              </w:sdtContent>
            </w:sdt>
          </w:p>
          <w:p w14:paraId="0CC0D124" w14:textId="77777777" w:rsidR="006D409C" w:rsidRPr="00036450" w:rsidRDefault="00D075F9" w:rsidP="00776643">
            <w:pPr>
              <w:pStyle w:val="Fecha"/>
            </w:pPr>
            <w:sdt>
              <w:sdtPr>
                <w:id w:val="-2093458329"/>
                <w:placeholder>
                  <w:docPart w:val="A80721FD8C2D4DB39BA9DDBBA2D22EB0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inicio]</w:t>
                </w:r>
              </w:sdtContent>
            </w:sdt>
            <w:r w:rsidR="006D409C" w:rsidRPr="00036450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6E2B0FBD952343548E4B7D73670DEB0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finalización]</w:t>
                </w:r>
              </w:sdtContent>
            </w:sdt>
          </w:p>
          <w:sdt>
            <w:sdtPr>
              <w:id w:val="1702519894"/>
              <w:placeholder>
                <w:docPart w:val="D45147AB4F7E458786DE0FF1BC9C7771"/>
              </w:placeholder>
              <w:temporary/>
              <w:showingPlcHdr/>
              <w15:appearance w15:val="hidden"/>
            </w:sdtPr>
            <w:sdtEndPr/>
            <w:sdtContent>
              <w:p w14:paraId="5C23FEA9" w14:textId="77777777" w:rsidR="006D409C" w:rsidRDefault="006D409C" w:rsidP="00776643">
                <w:r w:rsidRPr="00036450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p>
            </w:sdtContent>
          </w:sdt>
        </w:tc>
      </w:tr>
      <w:tr w:rsidR="006D409C" w14:paraId="38B1A9D7" w14:textId="77777777" w:rsidTr="00B8150E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1193ED8A" w14:textId="59B46A3A" w:rsidR="006D409C" w:rsidRPr="00CA43D5" w:rsidRDefault="00CA43D5" w:rsidP="005D47DE">
            <w:pPr>
              <w:pStyle w:val="Ttulo"/>
              <w:rPr>
                <w:sz w:val="70"/>
                <w:szCs w:val="70"/>
              </w:rPr>
            </w:pPr>
            <w:r w:rsidRPr="00CA43D5">
              <w:rPr>
                <w:sz w:val="70"/>
                <w:szCs w:val="70"/>
              </w:rPr>
              <w:t>nombres y apellidos</w:t>
            </w:r>
          </w:p>
          <w:p w14:paraId="730C82FF" w14:textId="424F7AA4" w:rsidR="006D409C" w:rsidRPr="00A256F6" w:rsidRDefault="00CA43D5" w:rsidP="005D47DE">
            <w:pPr>
              <w:pStyle w:val="Subttulo"/>
              <w:rPr>
                <w:b/>
                <w:bCs/>
                <w:color w:val="455F51" w:themeColor="text2"/>
              </w:rPr>
            </w:pPr>
            <w:r w:rsidRPr="00A256F6">
              <w:rPr>
                <w:b/>
                <w:bCs/>
                <w:color w:val="455F51" w:themeColor="text2"/>
                <w:spacing w:val="0"/>
                <w:w w:val="100"/>
              </w:rPr>
              <w:t>Profesión</w:t>
            </w:r>
          </w:p>
          <w:sdt>
            <w:sdtPr>
              <w:id w:val="-1448076370"/>
              <w:placeholder>
                <w:docPart w:val="EE5FFBC3931544EFB39FACE608B06DCD"/>
              </w:placeholder>
              <w:temporary/>
              <w:showingPlcHdr/>
              <w15:appearance w15:val="hidden"/>
            </w:sdtPr>
            <w:sdtEndPr/>
            <w:sdtContent>
              <w:p w14:paraId="420A75DC" w14:textId="77777777" w:rsidR="006D409C" w:rsidRPr="005D47DE" w:rsidRDefault="006D409C" w:rsidP="005D47DE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01EE2026085A4632857E97B90A0E0252"/>
              </w:placeholder>
              <w:temporary/>
              <w:showingPlcHdr/>
              <w15:appearance w15:val="hidden"/>
            </w:sdtPr>
            <w:sdtEndPr/>
            <w:sdtContent>
              <w:p w14:paraId="26585144" w14:textId="77777777" w:rsidR="006D409C" w:rsidRDefault="006D409C" w:rsidP="00A75FCE">
                <w:pPr>
                  <w:pStyle w:val="Textodeperfil"/>
                </w:pPr>
                <w:r w:rsidRPr="001112D2">
                  <w:rPr>
                    <w:lang w:val="en-US" w:bidi="es-ES"/>
                  </w:rPr>
                  <w:t xml:space="preserve">Lorem ipsum dolor sit amet, consectetuer adipiscing elit. </w:t>
                </w:r>
                <w:r w:rsidRPr="00036450">
                  <w:rPr>
                    <w:lang w:bidi="es-ES"/>
                  </w:rPr>
                  <w:t xml:space="preserve">Maecenas porttitor congue massa. Fusce posuere, magna sed pulvinar ultricies, purus lectus malesuada libero, sit amet commodo magna eros quis urna.Nunc viverra imperdiet enim. Fusce est. Vivamus a tellus.Pellentesque habitant morbi tristique senectus et netus et malesuada fames ac turpis egestas. Lorem ipsum dolor sit amet, consectetuer adipiscing elit. Maecenas porttitor congue massa. Fusce posuere, </w:t>
                </w:r>
              </w:p>
            </w:sdtContent>
          </w:sdt>
          <w:p w14:paraId="2532571A" w14:textId="77777777" w:rsidR="006D409C" w:rsidRDefault="006D409C" w:rsidP="005D47DE"/>
          <w:sdt>
            <w:sdtPr>
              <w:id w:val="-1954003311"/>
              <w:placeholder>
                <w:docPart w:val="ED92E3490F914572A187AAD9534F0D37"/>
              </w:placeholder>
              <w:temporary/>
              <w:showingPlcHdr/>
              <w15:appearance w15:val="hidden"/>
            </w:sdtPr>
            <w:sdtEndPr/>
            <w:sdtContent>
              <w:p w14:paraId="1744392B" w14:textId="77777777" w:rsidR="006D409C" w:rsidRDefault="006D409C" w:rsidP="005D47DE">
                <w:pPr>
                  <w:pStyle w:val="Ttulo2"/>
                </w:pPr>
                <w:r w:rsidRPr="005D47DE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A54500D843849EAA5EC2E69F2372078"/>
              </w:placeholder>
              <w:temporary/>
              <w:showingPlcHdr/>
              <w15:appearance w15:val="hidden"/>
            </w:sdtPr>
            <w:sdtEndPr/>
            <w:sdtContent>
              <w:p w14:paraId="2F51ED5B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8C5404044D2B4DF9B1C78EB27F373292"/>
              </w:placeholder>
              <w:temporary/>
              <w:showingPlcHdr/>
              <w15:appearance w15:val="hidden"/>
            </w:sdtPr>
            <w:sdtEndPr/>
            <w:sdtContent>
              <w:p w14:paraId="750B8184" w14:textId="77777777" w:rsidR="006D409C" w:rsidRDefault="006D409C" w:rsidP="00A75FCE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14:paraId="55748D67" w14:textId="77777777" w:rsidR="006D409C" w:rsidRPr="004D3011" w:rsidRDefault="006D409C" w:rsidP="00A75FCE">
            <w:pPr>
              <w:pStyle w:val="Informacindecontacto"/>
            </w:pPr>
          </w:p>
          <w:p w14:paraId="73618A59" w14:textId="5CA78B04" w:rsidR="006D409C" w:rsidRDefault="00CA43D5" w:rsidP="00A75FCE">
            <w:pPr>
              <w:pStyle w:val="Informacindecontacto"/>
            </w:pPr>
            <w:r>
              <w:t>DIRECCIÓN:</w:t>
            </w:r>
          </w:p>
          <w:p w14:paraId="000561AF" w14:textId="78DD3767" w:rsidR="006D409C" w:rsidRDefault="00A256F6" w:rsidP="00A75FCE">
            <w:pPr>
              <w:pStyle w:val="Informacindecontacto"/>
            </w:pPr>
            <w:r>
              <w:t>Dirección va aquí.</w:t>
            </w:r>
          </w:p>
          <w:p w14:paraId="69813909" w14:textId="77777777" w:rsidR="006D409C" w:rsidRDefault="006D409C" w:rsidP="005D47DE"/>
          <w:sdt>
            <w:sdtPr>
              <w:id w:val="-240260293"/>
              <w:placeholder>
                <w:docPart w:val="A60B5F86BDDE46A6B9E58CED70558C4B"/>
              </w:placeholder>
              <w:temporary/>
              <w:showingPlcHdr/>
              <w15:appearance w15:val="hidden"/>
            </w:sdtPr>
            <w:sdtEndPr/>
            <w:sdtContent>
              <w:p w14:paraId="1D75EC88" w14:textId="77777777" w:rsidR="006D409C" w:rsidRDefault="006D409C" w:rsidP="00A75FCE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4FFFF213" w14:textId="77777777" w:rsidR="006D409C" w:rsidRDefault="00D075F9" w:rsidP="005D47DE">
            <w:sdt>
              <w:sdtPr>
                <w:id w:val="-1223903890"/>
                <w:placeholder>
                  <w:docPart w:val="D27593704EA140849AB99B3D5154E64D"/>
                </w:placeholder>
                <w:temporary/>
                <w:showingPlcHdr/>
                <w15:appearance w15:val="hidden"/>
              </w:sdtPr>
              <w:sdtEndPr/>
              <w:sdtContent>
                <w:hyperlink r:id="rId13" w:history="1">
                  <w:r w:rsidR="006D409C" w:rsidRPr="00C10B2A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sdtContent>
            </w:sdt>
          </w:p>
        </w:tc>
        <w:tc>
          <w:tcPr>
            <w:tcW w:w="504" w:type="dxa"/>
            <w:shd w:val="clear" w:color="auto" w:fill="31521B" w:themeFill="accent2" w:themeFillShade="80"/>
          </w:tcPr>
          <w:p w14:paraId="28F6A67C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F18F621BC343403B825F5508B146826D"/>
              </w:placeholder>
              <w:temporary/>
              <w:showingPlcHdr/>
              <w15:appearance w15:val="hidden"/>
            </w:sdtPr>
            <w:sdtEndPr/>
            <w:sdtContent>
              <w:p w14:paraId="195DA5E3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4692B188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12CD75AC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6F2815C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2A07D71" wp14:editId="01F90B15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0495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A07D71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340495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FD892BD" w14:textId="77777777" w:rsidR="006D409C" w:rsidRDefault="00D075F9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-1315797015"/>
                <w:placeholder>
                  <w:docPart w:val="800C1B4910EB428F9C102C9AC49776C3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-1167319978"/>
                <w:placeholder>
                  <w:docPart w:val="C2865CDA82DD4A349633A84F419C11C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036450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62824AE1" w14:textId="77777777" w:rsidR="006D409C" w:rsidRPr="00036450" w:rsidRDefault="00D075F9" w:rsidP="00776643">
            <w:sdt>
              <w:sdtPr>
                <w:id w:val="157580464"/>
                <w:placeholder>
                  <w:docPart w:val="BB402959F54F4F3086ECC17301E34C01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inicio]</w:t>
                </w:r>
              </w:sdtContent>
            </w:sdt>
            <w:r w:rsidR="006D409C" w:rsidRPr="00036450">
              <w:rPr>
                <w:lang w:bidi="es-ES"/>
              </w:rPr>
              <w:t>-</w:t>
            </w:r>
            <w:sdt>
              <w:sdtPr>
                <w:id w:val="-1101104884"/>
                <w:placeholder>
                  <w:docPart w:val="40DEC3352DB94DF09285C9259382E483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[Fecha de finalización]</w:t>
                </w:r>
              </w:sdtContent>
            </w:sdt>
          </w:p>
          <w:p w14:paraId="3B7F7B12" w14:textId="77777777" w:rsidR="006D409C" w:rsidRDefault="00D075F9" w:rsidP="00776643">
            <w:sdt>
              <w:sdtPr>
                <w:id w:val="2029511879"/>
                <w:placeholder>
                  <w:docPart w:val="BCB1862C452A44D0A61E3C54BE87D21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036450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036450">
              <w:rPr>
                <w:lang w:bidi="es-ES"/>
              </w:rPr>
              <w:t xml:space="preserve"> </w:t>
            </w:r>
          </w:p>
          <w:p w14:paraId="24A13982" w14:textId="77777777" w:rsidR="006D409C" w:rsidRDefault="006D409C" w:rsidP="00776643"/>
          <w:p w14:paraId="5827ED24" w14:textId="77777777" w:rsidR="006D409C" w:rsidRPr="004D3011" w:rsidRDefault="00D075F9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1349680342"/>
                <w:placeholder>
                  <w:docPart w:val="E7207DC9AA554E61A5DE8735D52D9FE3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901015838"/>
                <w:placeholder>
                  <w:docPart w:val="E444AAFDD01642A28C42E29C5E5E86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0EC171C5" w14:textId="77777777" w:rsidR="006D409C" w:rsidRPr="004D3011" w:rsidRDefault="00D075F9" w:rsidP="00776643">
            <w:sdt>
              <w:sdtPr>
                <w:id w:val="1427539568"/>
                <w:placeholder>
                  <w:docPart w:val="FB4F65364B5841E9A9F24D520CD9D604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-1046213544"/>
                <w:placeholder>
                  <w:docPart w:val="6D9E79F2A9BD422ABAB501CE94B327B1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2E36576D" w14:textId="77777777" w:rsidR="006D409C" w:rsidRPr="004D3011" w:rsidRDefault="00D075F9" w:rsidP="00776643">
            <w:sdt>
              <w:sdtPr>
                <w:id w:val="-448162616"/>
                <w:placeholder>
                  <w:docPart w:val="F73D82B96A254B098695E064D72E8EF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4D3011">
              <w:rPr>
                <w:lang w:bidi="es-ES"/>
              </w:rPr>
              <w:t xml:space="preserve"> </w:t>
            </w:r>
          </w:p>
          <w:p w14:paraId="75C4C7A9" w14:textId="77777777" w:rsidR="006D409C" w:rsidRDefault="006D409C" w:rsidP="00776643"/>
          <w:p w14:paraId="192CA126" w14:textId="77777777" w:rsidR="006D409C" w:rsidRPr="004D3011" w:rsidRDefault="00D075F9" w:rsidP="00776643">
            <w:pPr>
              <w:rPr>
                <w:bCs/>
              </w:rPr>
            </w:pPr>
            <w:sdt>
              <w:sdtPr>
                <w:rPr>
                  <w:b/>
                </w:rPr>
                <w:id w:val="1676228846"/>
                <w:placeholder>
                  <w:docPart w:val="B8CA4255F25743D6871FDFA6AB4F286D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107463904"/>
                <w:placeholder>
                  <w:docPart w:val="E549B34F014F4F2FB3484A66AFDA888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602EE0EE" w14:textId="77777777" w:rsidR="006D409C" w:rsidRPr="004D3011" w:rsidRDefault="00D075F9" w:rsidP="00776643">
            <w:sdt>
              <w:sdtPr>
                <w:id w:val="-1949918139"/>
                <w:placeholder>
                  <w:docPart w:val="22900D92686F441FBB80E1C2E1888C3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1482970291"/>
                <w:placeholder>
                  <w:docPart w:val="27378B1879FE4ED7AD8C087746EE83A7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0177F829" w14:textId="77777777" w:rsidR="006D409C" w:rsidRDefault="00D075F9" w:rsidP="00776643">
            <w:sdt>
              <w:sdtPr>
                <w:id w:val="-1480993500"/>
                <w:placeholder>
                  <w:docPart w:val="20943A3DA053434DBB41AD193977487A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  <w:r w:rsidR="006D409C" w:rsidRPr="004D3011">
              <w:rPr>
                <w:lang w:bidi="es-ES"/>
              </w:rPr>
              <w:t xml:space="preserve"> </w:t>
            </w:r>
          </w:p>
          <w:p w14:paraId="7277ED5F" w14:textId="77777777" w:rsidR="006D409C" w:rsidRDefault="006D409C" w:rsidP="00776643"/>
          <w:p w14:paraId="7DDA435B" w14:textId="77777777" w:rsidR="006D409C" w:rsidRPr="004D3011" w:rsidRDefault="00D075F9" w:rsidP="005D47DE">
            <w:pPr>
              <w:rPr>
                <w:bCs/>
              </w:rPr>
            </w:pPr>
            <w:sdt>
              <w:sdtPr>
                <w:rPr>
                  <w:b/>
                </w:rPr>
                <w:id w:val="-2042346280"/>
                <w:placeholder>
                  <w:docPart w:val="64B65B8225E74516B43CDBDF20E6CD16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b/>
                    <w:lang w:bidi="es-ES"/>
                  </w:rPr>
                  <w:t>[NOMBRE DE LA COMPAÑÍA]</w:t>
                </w:r>
              </w:sdtContent>
            </w:sdt>
            <w:r w:rsidR="001112D2">
              <w:rPr>
                <w:lang w:bidi="es-ES"/>
              </w:rPr>
              <w:t xml:space="preserve"> </w:t>
            </w:r>
            <w:sdt>
              <w:sdtPr>
                <w:rPr>
                  <w:b/>
                </w:rPr>
                <w:id w:val="1917971475"/>
                <w:placeholder>
                  <w:docPart w:val="4BAFDB5BB5E84231A734CB5D29AF97C7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6D409C" w:rsidRPr="004D3011">
                  <w:rPr>
                    <w:b/>
                    <w:lang w:bidi="es-ES"/>
                  </w:rPr>
                  <w:t>[PUESTO]</w:t>
                </w:r>
              </w:sdtContent>
            </w:sdt>
          </w:p>
          <w:p w14:paraId="3956EA60" w14:textId="77777777" w:rsidR="006D409C" w:rsidRPr="004D3011" w:rsidRDefault="00D075F9" w:rsidP="005D47DE">
            <w:sdt>
              <w:sdtPr>
                <w:id w:val="-284509808"/>
                <w:placeholder>
                  <w:docPart w:val="082118DB54D3410DABED6BFA9C3F3068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inicio]</w:t>
                </w:r>
              </w:sdtContent>
            </w:sdt>
            <w:r w:rsidR="006D409C" w:rsidRPr="004D3011">
              <w:rPr>
                <w:lang w:bidi="es-ES"/>
              </w:rPr>
              <w:t>-</w:t>
            </w:r>
            <w:sdt>
              <w:sdtPr>
                <w:id w:val="937493861"/>
                <w:placeholder>
                  <w:docPart w:val="69AABE8243414CB58DFF338F7F14A5CD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[Fecha de finalización]</w:t>
                </w:r>
              </w:sdtContent>
            </w:sdt>
          </w:p>
          <w:p w14:paraId="566A4981" w14:textId="77777777" w:rsidR="006D409C" w:rsidRDefault="00D075F9" w:rsidP="005D47DE">
            <w:sdt>
              <w:sdtPr>
                <w:id w:val="1137990862"/>
                <w:placeholder>
                  <w:docPart w:val="54F4A26B8FD9416394659E26F8426DD2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[Describa sus responsabilidades y logros recalcando el impacto y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los</w:t>
                </w:r>
                <w:r w:rsidR="001112D2">
                  <w:rPr>
                    <w:lang w:bidi="es-ES"/>
                  </w:rPr>
                  <w:t> </w:t>
                </w:r>
                <w:r w:rsidR="006D409C" w:rsidRPr="004D3011">
                  <w:rPr>
                    <w:lang w:bidi="es-ES"/>
                  </w:rPr>
                  <w:t>resultados conseguidos. Puede poner ejemplos, pero sea breve.]</w:t>
                </w:r>
              </w:sdtContent>
            </w:sdt>
          </w:p>
        </w:tc>
      </w:tr>
      <w:tr w:rsidR="006D409C" w14:paraId="34AE0AF3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04B175D1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27018A60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264EE852B9D94767B6E92BAB954149C3"/>
              </w:placeholder>
              <w:temporary/>
              <w:showingPlcHdr/>
              <w15:appearance w15:val="hidden"/>
            </w:sdtPr>
            <w:sdtEndPr/>
            <w:sdtContent>
              <w:p w14:paraId="0126483D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776643">
                  <w:rPr>
                    <w:rStyle w:val="Ttulo2Car"/>
                    <w:b w:val="0"/>
                    <w:sz w:val="48"/>
                    <w:szCs w:val="32"/>
                    <w:lang w:bidi="es-ES"/>
                  </w:rPr>
                  <w:t>APTITUDES</w:t>
                </w:r>
              </w:p>
            </w:sdtContent>
          </w:sdt>
        </w:tc>
      </w:tr>
      <w:tr w:rsidR="006D409C" w14:paraId="3A341EB5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3E6EE5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D531BD9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A2ACC7E" wp14:editId="66F3C987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8FBC3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2ACC7E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88FBC3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18601C8D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31872306" wp14:editId="285774FF">
                  <wp:extent cx="3756660" cy="15240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7C8AE0E7" w14:textId="77777777" w:rsidR="00153B84" w:rsidRDefault="00153B84" w:rsidP="005D47DE"/>
    <w:sectPr w:rsidR="00153B84" w:rsidSect="00B8150E">
      <w:headerReference w:type="default" r:id="rId15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9E9A" w14:textId="77777777" w:rsidR="00D075F9" w:rsidRDefault="00D075F9" w:rsidP="00C51CF5">
      <w:r>
        <w:separator/>
      </w:r>
    </w:p>
  </w:endnote>
  <w:endnote w:type="continuationSeparator" w:id="0">
    <w:p w14:paraId="6B286039" w14:textId="77777777" w:rsidR="00D075F9" w:rsidRDefault="00D075F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2A796" w14:textId="77777777" w:rsidR="00D075F9" w:rsidRDefault="00D075F9" w:rsidP="00C51CF5">
      <w:r>
        <w:separator/>
      </w:r>
    </w:p>
  </w:footnote>
  <w:footnote w:type="continuationSeparator" w:id="0">
    <w:p w14:paraId="04AA0706" w14:textId="77777777" w:rsidR="00D075F9" w:rsidRDefault="00D075F9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3AD10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C24DC2" wp14:editId="2B52884A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rgbClr val="C4FC71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ED97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" fillcolor="#c4fc71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D5"/>
    <w:rsid w:val="000521EF"/>
    <w:rsid w:val="000A545F"/>
    <w:rsid w:val="000F3BEA"/>
    <w:rsid w:val="0010314C"/>
    <w:rsid w:val="001112D2"/>
    <w:rsid w:val="00136262"/>
    <w:rsid w:val="00153B84"/>
    <w:rsid w:val="00196AAB"/>
    <w:rsid w:val="001A4D1A"/>
    <w:rsid w:val="001B0B3D"/>
    <w:rsid w:val="003B0DB8"/>
    <w:rsid w:val="00431999"/>
    <w:rsid w:val="00443E2D"/>
    <w:rsid w:val="004C071F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6F774F"/>
    <w:rsid w:val="00776643"/>
    <w:rsid w:val="00797579"/>
    <w:rsid w:val="007D0F5B"/>
    <w:rsid w:val="00882E29"/>
    <w:rsid w:val="008F290E"/>
    <w:rsid w:val="00942045"/>
    <w:rsid w:val="00942E41"/>
    <w:rsid w:val="00964B9F"/>
    <w:rsid w:val="009F215D"/>
    <w:rsid w:val="00A256F6"/>
    <w:rsid w:val="00A73BCA"/>
    <w:rsid w:val="00A75FCE"/>
    <w:rsid w:val="00AC5509"/>
    <w:rsid w:val="00AF4EA4"/>
    <w:rsid w:val="00B0669D"/>
    <w:rsid w:val="00B8150E"/>
    <w:rsid w:val="00B90CEF"/>
    <w:rsid w:val="00B95D4D"/>
    <w:rsid w:val="00C51CF5"/>
    <w:rsid w:val="00C93D20"/>
    <w:rsid w:val="00CA407F"/>
    <w:rsid w:val="00CA43D5"/>
    <w:rsid w:val="00D00A30"/>
    <w:rsid w:val="00D075F9"/>
    <w:rsid w:val="00D8438A"/>
    <w:rsid w:val="00DC71AE"/>
    <w:rsid w:val="00E55D74"/>
    <w:rsid w:val="00E774C3"/>
    <w:rsid w:val="00E8541C"/>
    <w:rsid w:val="00F2249D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E7C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meone@exampl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someon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247ADBF3DE47EDB0D40431A386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313FC-5768-472F-B9E9-2DC69208FDD8}"/>
      </w:docPartPr>
      <w:docPartBody>
        <w:p w:rsidR="00000000" w:rsidRDefault="00842FF0">
          <w:pPr>
            <w:pStyle w:val="5C247ADBF3DE47EDB0D40431A3868018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71D918D4E5C94870BCBD6902C1E22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5257-66D4-40A4-B710-266B48B6AE32}"/>
      </w:docPartPr>
      <w:docPartBody>
        <w:p w:rsidR="00000000" w:rsidRDefault="00842FF0">
          <w:pPr>
            <w:pStyle w:val="71D918D4E5C94870BCBD6902C1E22732"/>
          </w:pPr>
          <w:r w:rsidRPr="00036450">
            <w:rPr>
              <w:b/>
              <w:lang w:bidi="es-ES"/>
            </w:rPr>
            <w:t>[Nombre del centro educativo]</w:t>
          </w:r>
        </w:p>
      </w:docPartBody>
    </w:docPart>
    <w:docPart>
      <w:docPartPr>
        <w:name w:val="F0C8AE8556C94164AC5C159943742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6E53-7383-40E6-BADE-D7F239492490}"/>
      </w:docPartPr>
      <w:docPartBody>
        <w:p w:rsidR="00000000" w:rsidRDefault="00842FF0">
          <w:pPr>
            <w:pStyle w:val="F0C8AE8556C94164AC5C1599437427FF"/>
          </w:pPr>
          <w:r w:rsidRPr="00036450">
            <w:rPr>
              <w:lang w:bidi="es-ES"/>
            </w:rPr>
            <w:t>[Fecha de inicio]</w:t>
          </w:r>
        </w:p>
      </w:docPartBody>
    </w:docPart>
    <w:docPart>
      <w:docPartPr>
        <w:name w:val="804FEC6010BC4E8DAB8AD4B9B12B7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02048-1CCA-4058-96C7-9202764E988D}"/>
      </w:docPartPr>
      <w:docPartBody>
        <w:p w:rsidR="00000000" w:rsidRDefault="00842FF0">
          <w:pPr>
            <w:pStyle w:val="804FEC6010BC4E8DAB8AD4B9B12B7D9C"/>
          </w:pPr>
          <w:r w:rsidRPr="00036450">
            <w:rPr>
              <w:lang w:bidi="es-ES"/>
            </w:rPr>
            <w:t>[Fecha de finalización]</w:t>
          </w:r>
        </w:p>
      </w:docPartBody>
    </w:docPart>
    <w:docPart>
      <w:docPartPr>
        <w:name w:val="F7C48426AB434304BC824C8344C8C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1D71-899F-40DA-BBE6-FD409EFD9951}"/>
      </w:docPartPr>
      <w:docPartBody>
        <w:p w:rsidR="00000000" w:rsidRDefault="00842FF0">
          <w:pPr>
            <w:pStyle w:val="F7C48426AB434304BC824C8344C8C4A8"/>
          </w:pPr>
          <w:r w:rsidRPr="00036450">
            <w:rPr>
              <w:b/>
              <w:lang w:bidi="es-ES"/>
            </w:rPr>
            <w:t>[Nombre del centro educativo]</w:t>
          </w:r>
        </w:p>
      </w:docPartBody>
    </w:docPart>
    <w:docPart>
      <w:docPartPr>
        <w:name w:val="A80721FD8C2D4DB39BA9DDBBA2D22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61B6-DFF5-42C1-A959-B20D3C011E3E}"/>
      </w:docPartPr>
      <w:docPartBody>
        <w:p w:rsidR="00000000" w:rsidRDefault="00842FF0">
          <w:pPr>
            <w:pStyle w:val="A80721FD8C2D4DB39BA9DDBBA2D22EB0"/>
          </w:pPr>
          <w:r w:rsidRPr="00036450">
            <w:rPr>
              <w:lang w:bidi="es-ES"/>
            </w:rPr>
            <w:t>[Fecha de inicio]</w:t>
          </w:r>
        </w:p>
      </w:docPartBody>
    </w:docPart>
    <w:docPart>
      <w:docPartPr>
        <w:name w:val="6E2B0FBD952343548E4B7D73670DE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937EE-2B78-4EF8-BC94-FE3E563EF9E2}"/>
      </w:docPartPr>
      <w:docPartBody>
        <w:p w:rsidR="00000000" w:rsidRDefault="00842FF0">
          <w:pPr>
            <w:pStyle w:val="6E2B0FBD952343548E4B7D73670DEB08"/>
          </w:pPr>
          <w:r w:rsidRPr="00036450">
            <w:rPr>
              <w:lang w:bidi="es-ES"/>
            </w:rPr>
            <w:t>[Fecha de finalización]</w:t>
          </w:r>
        </w:p>
      </w:docPartBody>
    </w:docPart>
    <w:docPart>
      <w:docPartPr>
        <w:name w:val="D45147AB4F7E458786DE0FF1BC9C7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B012B-4C21-4470-862A-C0FFEF9AE7D3}"/>
      </w:docPartPr>
      <w:docPartBody>
        <w:p w:rsidR="00000000" w:rsidRDefault="00842FF0">
          <w:pPr>
            <w:pStyle w:val="D45147AB4F7E458786DE0FF1BC9C7771"/>
          </w:pPr>
          <w:r w:rsidRPr="00036450">
            <w:rPr>
              <w:lang w:bidi="es-ES"/>
            </w:rPr>
            <w:t xml:space="preserve">[Puede presumir de sus buenas notas y mencionar las recompensas y honores recibidos. No dude en </w:t>
          </w:r>
          <w:r w:rsidRPr="00036450">
            <w:rPr>
              <w:lang w:bidi="es-ES"/>
            </w:rPr>
            <w:t>comentar brevemente sus tareas actuales].</w:t>
          </w:r>
        </w:p>
      </w:docPartBody>
    </w:docPart>
    <w:docPart>
      <w:docPartPr>
        <w:name w:val="EE5FFBC3931544EFB39FACE608B0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54EAA-0EBA-408F-B4D0-CA428581B3C2}"/>
      </w:docPartPr>
      <w:docPartBody>
        <w:p w:rsidR="00000000" w:rsidRDefault="00842FF0">
          <w:pPr>
            <w:pStyle w:val="EE5FFBC3931544EFB39FACE608B06DCD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01EE2026085A4632857E97B90A0E0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69873-0B82-48BB-93B9-759C9893FF61}"/>
      </w:docPartPr>
      <w:docPartBody>
        <w:p w:rsidR="00000000" w:rsidRDefault="00842FF0">
          <w:pPr>
            <w:pStyle w:val="01EE2026085A4632857E97B90A0E0252"/>
          </w:pPr>
          <w:r w:rsidRPr="001112D2">
            <w:rPr>
              <w:lang w:val="en-US" w:bidi="es-ES"/>
            </w:rPr>
            <w:t xml:space="preserve">Lorem ipsum dolor sit amet, consectetuer adipiscing elit. </w:t>
          </w:r>
          <w:r w:rsidRPr="00036450">
            <w:rPr>
              <w:lang w:bidi="es-ES"/>
            </w:rPr>
            <w:t>Maecenas porttitor congue massa. Fusce posuere, magna sed pulvinar ultricies, purus lectus malesuada libero, sit amet commodo</w:t>
          </w:r>
          <w:r w:rsidRPr="00036450">
            <w:rPr>
              <w:lang w:bidi="es-ES"/>
            </w:rPr>
            <w:t xml:space="preserve"> magna eros quis urna.Nunc viverra imperdiet enim. Fusce est. Vivamus a tellus.Pellentesque habitant morbi tristique senectus et netus et malesuada fames ac turpis egestas. Lorem ipsum dolor sit amet, consectetuer adipiscing elit. Maecenas porttitor congue</w:t>
          </w:r>
          <w:r w:rsidRPr="00036450">
            <w:rPr>
              <w:lang w:bidi="es-ES"/>
            </w:rPr>
            <w:t xml:space="preserve"> massa. Fusce posuere, </w:t>
          </w:r>
        </w:p>
      </w:docPartBody>
    </w:docPart>
    <w:docPart>
      <w:docPartPr>
        <w:name w:val="ED92E3490F914572A187AAD9534F0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3068-D82E-4E3C-8367-7CE6E583ADE2}"/>
      </w:docPartPr>
      <w:docPartBody>
        <w:p w:rsidR="00000000" w:rsidRDefault="00842FF0">
          <w:pPr>
            <w:pStyle w:val="ED92E3490F914572A187AAD9534F0D37"/>
          </w:pPr>
          <w:r w:rsidRPr="005D47DE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5A54500D843849EAA5EC2E69F237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59DA9-3D6F-4666-B043-ED0E15FE03E7}"/>
      </w:docPartPr>
      <w:docPartBody>
        <w:p w:rsidR="00000000" w:rsidRDefault="00842FF0">
          <w:pPr>
            <w:pStyle w:val="5A54500D843849EAA5EC2E69F2372078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8C5404044D2B4DF9B1C78EB27F373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D1F13-9F06-4BD1-B065-429ECD208182}"/>
      </w:docPartPr>
      <w:docPartBody>
        <w:p w:rsidR="00000000" w:rsidRDefault="00842FF0">
          <w:pPr>
            <w:pStyle w:val="8C5404044D2B4DF9B1C78EB27F373292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A60B5F86BDDE46A6B9E58CED70558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8CAC-FC49-4116-A6C9-7693401D7CB1}"/>
      </w:docPartPr>
      <w:docPartBody>
        <w:p w:rsidR="00000000" w:rsidRDefault="00842FF0">
          <w:pPr>
            <w:pStyle w:val="A60B5F86BDDE46A6B9E58CED70558C4B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27593704EA140849AB99B3D5154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EC73D-D256-4023-9B16-45B79AFF13DA}"/>
      </w:docPartPr>
      <w:docPartBody>
        <w:p w:rsidR="00000000" w:rsidRDefault="00842FF0">
          <w:pPr>
            <w:pStyle w:val="D27593704EA140849AB99B3D5154E64D"/>
          </w:pPr>
          <w:hyperlink r:id="rId4" w:history="1">
            <w:r w:rsidRPr="00C10B2A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  <w:docPart>
      <w:docPartPr>
        <w:name w:val="F18F621BC343403B825F5508B1468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F493-CEC0-43D2-92A8-CE261D4C6C37}"/>
      </w:docPartPr>
      <w:docPartBody>
        <w:p w:rsidR="00000000" w:rsidRDefault="00842FF0">
          <w:pPr>
            <w:pStyle w:val="F18F621BC343403B825F5508B146826D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800C1B4910EB428F9C102C9AC4977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390A-DE73-4754-8C70-43BB5C9966C1}"/>
      </w:docPartPr>
      <w:docPartBody>
        <w:p w:rsidR="00000000" w:rsidRDefault="00842FF0">
          <w:pPr>
            <w:pStyle w:val="800C1B4910EB428F9C102C9AC49776C3"/>
          </w:pPr>
          <w:r w:rsidRPr="00036450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C2865CDA82DD4A349633A84F419C1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0847-3C99-47CF-8254-BA8C17F3623A}"/>
      </w:docPartPr>
      <w:docPartBody>
        <w:p w:rsidR="00000000" w:rsidRDefault="00842FF0">
          <w:pPr>
            <w:pStyle w:val="C2865CDA82DD4A349633A84F419C11CC"/>
          </w:pPr>
          <w:r w:rsidRPr="00036450">
            <w:rPr>
              <w:b/>
              <w:lang w:bidi="es-ES"/>
            </w:rPr>
            <w:t>[PUESTO]</w:t>
          </w:r>
        </w:p>
      </w:docPartBody>
    </w:docPart>
    <w:docPart>
      <w:docPartPr>
        <w:name w:val="BB402959F54F4F3086ECC17301E3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0C5BE-07BF-4F90-B840-21ABE4A924E9}"/>
      </w:docPartPr>
      <w:docPartBody>
        <w:p w:rsidR="00000000" w:rsidRDefault="00842FF0">
          <w:pPr>
            <w:pStyle w:val="BB402959F54F4F3086ECC17301E34C01"/>
          </w:pPr>
          <w:r w:rsidRPr="00036450">
            <w:rPr>
              <w:lang w:bidi="es-ES"/>
            </w:rPr>
            <w:t>[Fecha de inicio]</w:t>
          </w:r>
        </w:p>
      </w:docPartBody>
    </w:docPart>
    <w:docPart>
      <w:docPartPr>
        <w:name w:val="40DEC3352DB94DF09285C9259382E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7656-8E0F-4638-A869-0199DF52039A}"/>
      </w:docPartPr>
      <w:docPartBody>
        <w:p w:rsidR="00000000" w:rsidRDefault="00842FF0">
          <w:pPr>
            <w:pStyle w:val="40DEC3352DB94DF09285C9259382E483"/>
          </w:pPr>
          <w:r w:rsidRPr="00036450">
            <w:rPr>
              <w:lang w:bidi="es-ES"/>
            </w:rPr>
            <w:t xml:space="preserve">[Fecha de </w:t>
          </w:r>
          <w:r w:rsidRPr="00036450">
            <w:rPr>
              <w:lang w:bidi="es-ES"/>
            </w:rPr>
            <w:t>finalización]</w:t>
          </w:r>
        </w:p>
      </w:docPartBody>
    </w:docPart>
    <w:docPart>
      <w:docPartPr>
        <w:name w:val="BCB1862C452A44D0A61E3C54BE87D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6857-08E4-47D4-A100-FB1BFA84EB77}"/>
      </w:docPartPr>
      <w:docPartBody>
        <w:p w:rsidR="00000000" w:rsidRDefault="00842FF0">
          <w:pPr>
            <w:pStyle w:val="BCB1862C452A44D0A61E3C54BE87D218"/>
          </w:pPr>
          <w:r w:rsidRPr="00036450">
            <w:rPr>
              <w:lang w:bidi="es-ES"/>
            </w:rPr>
            <w:t>[Describa sus responsabilidades y logros recalcando el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impacto y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036450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E7207DC9AA554E61A5DE8735D52D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857B-EE9B-40AC-9B8D-2967DBA0264F}"/>
      </w:docPartPr>
      <w:docPartBody>
        <w:p w:rsidR="00000000" w:rsidRDefault="00842FF0">
          <w:pPr>
            <w:pStyle w:val="E7207DC9AA554E61A5DE8735D52D9FE3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E444AAFDD01642A28C42E29C5E5E8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044C-AE9A-49BD-90CF-96356E7401DB}"/>
      </w:docPartPr>
      <w:docPartBody>
        <w:p w:rsidR="00000000" w:rsidRDefault="00842FF0">
          <w:pPr>
            <w:pStyle w:val="E444AAFDD01642A28C42E29C5E5E86D9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FB4F65364B5841E9A9F24D520CD9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4518-2E92-4ABA-B391-6E61965D22D7}"/>
      </w:docPartPr>
      <w:docPartBody>
        <w:p w:rsidR="00000000" w:rsidRDefault="00842FF0">
          <w:pPr>
            <w:pStyle w:val="FB4F65364B5841E9A9F24D520CD9D604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6D9E79F2A9BD422ABAB501CE94B32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DED5-9874-4B89-A172-79545D528FEA}"/>
      </w:docPartPr>
      <w:docPartBody>
        <w:p w:rsidR="00000000" w:rsidRDefault="00842FF0">
          <w:pPr>
            <w:pStyle w:val="6D9E79F2A9BD422ABAB501CE94B327B1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F73D82B96A254B098695E064D72E8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90AB-FA0D-4966-B203-9E35299F4600}"/>
      </w:docPartPr>
      <w:docPartBody>
        <w:p w:rsidR="00000000" w:rsidRDefault="00842FF0">
          <w:pPr>
            <w:pStyle w:val="F73D82B96A254B098695E064D72E8EF8"/>
          </w:pPr>
          <w:r w:rsidRPr="004D3011">
            <w:rPr>
              <w:lang w:bidi="es-ES"/>
            </w:rPr>
            <w:t xml:space="preserve">[Describa sus </w:t>
          </w:r>
          <w:r w:rsidRPr="004D3011">
            <w:rPr>
              <w:lang w:bidi="es-ES"/>
            </w:rPr>
            <w:t>responsabilidades y logros recalcando el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impacto 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B8CA4255F25743D6871FDFA6AB4F2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908D6-66DE-4FC5-B04C-F36035D8E151}"/>
      </w:docPartPr>
      <w:docPartBody>
        <w:p w:rsidR="00000000" w:rsidRDefault="00842FF0">
          <w:pPr>
            <w:pStyle w:val="B8CA4255F25743D6871FDFA6AB4F286D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E549B34F014F4F2FB3484A66AFDA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144-C745-4192-B787-9C9B3A6F1903}"/>
      </w:docPartPr>
      <w:docPartBody>
        <w:p w:rsidR="00000000" w:rsidRDefault="00842FF0">
          <w:pPr>
            <w:pStyle w:val="E549B34F014F4F2FB3484A66AFDA8886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22900D92686F441FBB80E1C2E188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558D-1445-4BE8-918E-9CBE05D05CB5}"/>
      </w:docPartPr>
      <w:docPartBody>
        <w:p w:rsidR="00000000" w:rsidRDefault="00842FF0">
          <w:pPr>
            <w:pStyle w:val="22900D92686F441FBB80E1C2E1888C32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27378B1879FE4ED7AD8C087746EE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0AD9-5BBD-407A-9142-88BD0A7AEAA8}"/>
      </w:docPartPr>
      <w:docPartBody>
        <w:p w:rsidR="00000000" w:rsidRDefault="00842FF0">
          <w:pPr>
            <w:pStyle w:val="27378B1879FE4ED7AD8C087746EE83A7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20943A3DA053434DBB41AD1939774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4C4-CC6D-493A-9877-1243E2CD4D16}"/>
      </w:docPartPr>
      <w:docPartBody>
        <w:p w:rsidR="00000000" w:rsidRDefault="00842FF0">
          <w:pPr>
            <w:pStyle w:val="20943A3DA053434DBB41AD193977487A"/>
          </w:pPr>
          <w:r w:rsidRPr="004D3011">
            <w:rPr>
              <w:lang w:bidi="es-ES"/>
            </w:rPr>
            <w:t>[Describa sus responsabilidades y logros recalcando el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 xml:space="preserve">impacto </w:t>
          </w:r>
          <w:r w:rsidRPr="004D3011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64B65B8225E74516B43CDBDF20E6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FA5E-E72A-4DCE-9922-BB311BC87712}"/>
      </w:docPartPr>
      <w:docPartBody>
        <w:p w:rsidR="00000000" w:rsidRDefault="00842FF0">
          <w:pPr>
            <w:pStyle w:val="64B65B8225E74516B43CDBDF20E6CD16"/>
          </w:pPr>
          <w:r w:rsidRPr="004D3011">
            <w:rPr>
              <w:b/>
              <w:lang w:bidi="es-ES"/>
            </w:rPr>
            <w:t>[NOMBRE DE LA COMPAÑÍA]</w:t>
          </w:r>
        </w:p>
      </w:docPartBody>
    </w:docPart>
    <w:docPart>
      <w:docPartPr>
        <w:name w:val="4BAFDB5BB5E84231A734CB5D29AF9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73E12-0117-472C-9669-75B9387BA8E4}"/>
      </w:docPartPr>
      <w:docPartBody>
        <w:p w:rsidR="00000000" w:rsidRDefault="00842FF0">
          <w:pPr>
            <w:pStyle w:val="4BAFDB5BB5E84231A734CB5D29AF97C7"/>
          </w:pPr>
          <w:r w:rsidRPr="004D3011">
            <w:rPr>
              <w:b/>
              <w:lang w:bidi="es-ES"/>
            </w:rPr>
            <w:t>[PUESTO]</w:t>
          </w:r>
        </w:p>
      </w:docPartBody>
    </w:docPart>
    <w:docPart>
      <w:docPartPr>
        <w:name w:val="082118DB54D3410DABED6BFA9C3F3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CA90E-F988-4759-BCDE-5348BB9D8E98}"/>
      </w:docPartPr>
      <w:docPartBody>
        <w:p w:rsidR="00000000" w:rsidRDefault="00842FF0">
          <w:pPr>
            <w:pStyle w:val="082118DB54D3410DABED6BFA9C3F3068"/>
          </w:pPr>
          <w:r w:rsidRPr="004D3011">
            <w:rPr>
              <w:lang w:bidi="es-ES"/>
            </w:rPr>
            <w:t>[Fecha de inicio]</w:t>
          </w:r>
        </w:p>
      </w:docPartBody>
    </w:docPart>
    <w:docPart>
      <w:docPartPr>
        <w:name w:val="69AABE8243414CB58DFF338F7F14A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11B9-F17B-4DD0-AF2A-0B31B7C5E456}"/>
      </w:docPartPr>
      <w:docPartBody>
        <w:p w:rsidR="00000000" w:rsidRDefault="00842FF0">
          <w:pPr>
            <w:pStyle w:val="69AABE8243414CB58DFF338F7F14A5CD"/>
          </w:pPr>
          <w:r w:rsidRPr="004D3011">
            <w:rPr>
              <w:lang w:bidi="es-ES"/>
            </w:rPr>
            <w:t>[Fecha de finalización]</w:t>
          </w:r>
        </w:p>
      </w:docPartBody>
    </w:docPart>
    <w:docPart>
      <w:docPartPr>
        <w:name w:val="54F4A26B8FD9416394659E26F8426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CB3E-5057-46DC-AA88-2F00A3EAAD64}"/>
      </w:docPartPr>
      <w:docPartBody>
        <w:p w:rsidR="00000000" w:rsidRDefault="00842FF0">
          <w:pPr>
            <w:pStyle w:val="54F4A26B8FD9416394659E26F8426DD2"/>
          </w:pPr>
          <w:r w:rsidRPr="004D3011">
            <w:rPr>
              <w:lang w:bidi="es-ES"/>
            </w:rPr>
            <w:t>[Describa sus responsabilidades y logros recalcando el impacto y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>los</w:t>
          </w:r>
          <w:r>
            <w:rPr>
              <w:lang w:bidi="es-ES"/>
            </w:rPr>
            <w:t> </w:t>
          </w:r>
          <w:r w:rsidRPr="004D3011">
            <w:rPr>
              <w:lang w:bidi="es-ES"/>
            </w:rPr>
            <w:t xml:space="preserve">resultados conseguidos. Puede poner </w:t>
          </w:r>
          <w:r w:rsidRPr="004D3011">
            <w:rPr>
              <w:lang w:bidi="es-ES"/>
            </w:rPr>
            <w:t>ejemplos, pero sea breve.]</w:t>
          </w:r>
        </w:p>
      </w:docPartBody>
    </w:docPart>
    <w:docPart>
      <w:docPartPr>
        <w:name w:val="264EE852B9D94767B6E92BAB95414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2F68-29FA-4EEA-B0EF-25E4C0988EDB}"/>
      </w:docPartPr>
      <w:docPartBody>
        <w:p w:rsidR="00000000" w:rsidRDefault="00842FF0">
          <w:pPr>
            <w:pStyle w:val="264EE852B9D94767B6E92BAB954149C3"/>
          </w:pPr>
          <w:r w:rsidRPr="00776643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0"/>
    <w:rsid w:val="008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247ADBF3DE47EDB0D40431A3868018">
    <w:name w:val="5C247ADBF3DE47EDB0D40431A3868018"/>
  </w:style>
  <w:style w:type="paragraph" w:customStyle="1" w:styleId="71D918D4E5C94870BCBD6902C1E22732">
    <w:name w:val="71D918D4E5C94870BCBD6902C1E22732"/>
  </w:style>
  <w:style w:type="paragraph" w:customStyle="1" w:styleId="F0C8AE8556C94164AC5C1599437427FF">
    <w:name w:val="F0C8AE8556C94164AC5C1599437427FF"/>
  </w:style>
  <w:style w:type="paragraph" w:customStyle="1" w:styleId="804FEC6010BC4E8DAB8AD4B9B12B7D9C">
    <w:name w:val="804FEC6010BC4E8DAB8AD4B9B12B7D9C"/>
  </w:style>
  <w:style w:type="paragraph" w:customStyle="1" w:styleId="F7C48426AB434304BC824C8344C8C4A8">
    <w:name w:val="F7C48426AB434304BC824C8344C8C4A8"/>
  </w:style>
  <w:style w:type="paragraph" w:customStyle="1" w:styleId="A80721FD8C2D4DB39BA9DDBBA2D22EB0">
    <w:name w:val="A80721FD8C2D4DB39BA9DDBBA2D22EB0"/>
  </w:style>
  <w:style w:type="paragraph" w:customStyle="1" w:styleId="6E2B0FBD952343548E4B7D73670DEB08">
    <w:name w:val="6E2B0FBD952343548E4B7D73670DEB08"/>
  </w:style>
  <w:style w:type="paragraph" w:customStyle="1" w:styleId="D45147AB4F7E458786DE0FF1BC9C7771">
    <w:name w:val="D45147AB4F7E458786DE0FF1BC9C7771"/>
  </w:style>
  <w:style w:type="paragraph" w:customStyle="1" w:styleId="A6D1175F2FEC4BF78A3065C98F80742A">
    <w:name w:val="A6D1175F2FEC4BF78A3065C98F80742A"/>
  </w:style>
  <w:style w:type="paragraph" w:customStyle="1" w:styleId="CAA037109A4A484EADF167BD2185B4FD">
    <w:name w:val="CAA037109A4A484EADF167BD2185B4FD"/>
  </w:style>
  <w:style w:type="paragraph" w:customStyle="1" w:styleId="EE5FFBC3931544EFB39FACE608B06DCD">
    <w:name w:val="EE5FFBC3931544EFB39FACE608B06DCD"/>
  </w:style>
  <w:style w:type="paragraph" w:customStyle="1" w:styleId="01EE2026085A4632857E97B90A0E0252">
    <w:name w:val="01EE2026085A4632857E97B90A0E0252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paragraph" w:customStyle="1" w:styleId="ED92E3490F914572A187AAD9534F0D37">
    <w:name w:val="ED92E3490F914572A187AAD9534F0D37"/>
  </w:style>
  <w:style w:type="paragraph" w:customStyle="1" w:styleId="5A54500D843849EAA5EC2E69F2372078">
    <w:name w:val="5A54500D843849EAA5EC2E69F2372078"/>
  </w:style>
  <w:style w:type="paragraph" w:customStyle="1" w:styleId="8C5404044D2B4DF9B1C78EB27F373292">
    <w:name w:val="8C5404044D2B4DF9B1C78EB27F373292"/>
  </w:style>
  <w:style w:type="paragraph" w:customStyle="1" w:styleId="1395AF276A6044A58F09F603AE984858">
    <w:name w:val="1395AF276A6044A58F09F603AE984858"/>
  </w:style>
  <w:style w:type="paragraph" w:customStyle="1" w:styleId="7C7E0BF8611D4B0D926DDEB4E8B753AB">
    <w:name w:val="7C7E0BF8611D4B0D926DDEB4E8B753AB"/>
  </w:style>
  <w:style w:type="paragraph" w:customStyle="1" w:styleId="A60B5F86BDDE46A6B9E58CED70558C4B">
    <w:name w:val="A60B5F86BDDE46A6B9E58CED70558C4B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D27593704EA140849AB99B3D5154E64D">
    <w:name w:val="D27593704EA140849AB99B3D5154E64D"/>
  </w:style>
  <w:style w:type="paragraph" w:customStyle="1" w:styleId="F18F621BC343403B825F5508B146826D">
    <w:name w:val="F18F621BC343403B825F5508B146826D"/>
  </w:style>
  <w:style w:type="paragraph" w:customStyle="1" w:styleId="800C1B4910EB428F9C102C9AC49776C3">
    <w:name w:val="800C1B4910EB428F9C102C9AC49776C3"/>
  </w:style>
  <w:style w:type="paragraph" w:customStyle="1" w:styleId="C2865CDA82DD4A349633A84F419C11CC">
    <w:name w:val="C2865CDA82DD4A349633A84F419C11CC"/>
  </w:style>
  <w:style w:type="paragraph" w:customStyle="1" w:styleId="BB402959F54F4F3086ECC17301E34C01">
    <w:name w:val="BB402959F54F4F3086ECC17301E34C01"/>
  </w:style>
  <w:style w:type="paragraph" w:customStyle="1" w:styleId="40DEC3352DB94DF09285C9259382E483">
    <w:name w:val="40DEC3352DB94DF09285C9259382E483"/>
  </w:style>
  <w:style w:type="paragraph" w:customStyle="1" w:styleId="BCB1862C452A44D0A61E3C54BE87D218">
    <w:name w:val="BCB1862C452A44D0A61E3C54BE87D218"/>
  </w:style>
  <w:style w:type="paragraph" w:customStyle="1" w:styleId="E7207DC9AA554E61A5DE8735D52D9FE3">
    <w:name w:val="E7207DC9AA554E61A5DE8735D52D9FE3"/>
  </w:style>
  <w:style w:type="paragraph" w:customStyle="1" w:styleId="E444AAFDD01642A28C42E29C5E5E86D9">
    <w:name w:val="E444AAFDD01642A28C42E29C5E5E86D9"/>
  </w:style>
  <w:style w:type="paragraph" w:customStyle="1" w:styleId="FB4F65364B5841E9A9F24D520CD9D604">
    <w:name w:val="FB4F65364B5841E9A9F24D520CD9D604"/>
  </w:style>
  <w:style w:type="paragraph" w:customStyle="1" w:styleId="6D9E79F2A9BD422ABAB501CE94B327B1">
    <w:name w:val="6D9E79F2A9BD422ABAB501CE94B327B1"/>
  </w:style>
  <w:style w:type="paragraph" w:customStyle="1" w:styleId="F73D82B96A254B098695E064D72E8EF8">
    <w:name w:val="F73D82B96A254B098695E064D72E8EF8"/>
  </w:style>
  <w:style w:type="paragraph" w:customStyle="1" w:styleId="B8CA4255F25743D6871FDFA6AB4F286D">
    <w:name w:val="B8CA4255F25743D6871FDFA6AB4F286D"/>
  </w:style>
  <w:style w:type="paragraph" w:customStyle="1" w:styleId="E549B34F014F4F2FB3484A66AFDA8886">
    <w:name w:val="E549B34F014F4F2FB3484A66AFDA8886"/>
  </w:style>
  <w:style w:type="paragraph" w:customStyle="1" w:styleId="22900D92686F441FBB80E1C2E1888C32">
    <w:name w:val="22900D92686F441FBB80E1C2E1888C32"/>
  </w:style>
  <w:style w:type="paragraph" w:customStyle="1" w:styleId="27378B1879FE4ED7AD8C087746EE83A7">
    <w:name w:val="27378B1879FE4ED7AD8C087746EE83A7"/>
  </w:style>
  <w:style w:type="paragraph" w:customStyle="1" w:styleId="20943A3DA053434DBB41AD193977487A">
    <w:name w:val="20943A3DA053434DBB41AD193977487A"/>
  </w:style>
  <w:style w:type="paragraph" w:customStyle="1" w:styleId="64B65B8225E74516B43CDBDF20E6CD16">
    <w:name w:val="64B65B8225E74516B43CDBDF20E6CD16"/>
  </w:style>
  <w:style w:type="paragraph" w:customStyle="1" w:styleId="4BAFDB5BB5E84231A734CB5D29AF97C7">
    <w:name w:val="4BAFDB5BB5E84231A734CB5D29AF97C7"/>
  </w:style>
  <w:style w:type="paragraph" w:customStyle="1" w:styleId="082118DB54D3410DABED6BFA9C3F3068">
    <w:name w:val="082118DB54D3410DABED6BFA9C3F3068"/>
  </w:style>
  <w:style w:type="paragraph" w:customStyle="1" w:styleId="69AABE8243414CB58DFF338F7F14A5CD">
    <w:name w:val="69AABE8243414CB58DFF338F7F14A5CD"/>
  </w:style>
  <w:style w:type="paragraph" w:customStyle="1" w:styleId="54F4A26B8FD9416394659E26F8426DD2">
    <w:name w:val="54F4A26B8FD9416394659E26F8426DD2"/>
  </w:style>
  <w:style w:type="paragraph" w:customStyle="1" w:styleId="264EE852B9D94767B6E92BAB954149C3">
    <w:name w:val="264EE852B9D94767B6E92BAB9541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5EA0478-665C-48E2-879B-90231FF6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verde.dotx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2021-02-25T21:28:00Z</dcterms:created>
  <dcterms:modified xsi:type="dcterms:W3CDTF">2021-02-25T21:56:00Z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