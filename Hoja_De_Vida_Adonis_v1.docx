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9DC5F1"/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9529D6" w:rsidRPr="009529D6" w14:paraId="2707003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2F028DD" w14:textId="19A1FF98" w:rsidR="001B2ABD" w:rsidRPr="009529D6" w:rsidRDefault="001B2ABD" w:rsidP="001B2ABD">
            <w:pPr>
              <w:tabs>
                <w:tab w:val="left" w:pos="990"/>
              </w:tabs>
              <w:jc w:val="center"/>
              <w:rPr>
                <w:color w:val="20190B" w:themeColor="background2" w:themeShade="1A"/>
              </w:rPr>
            </w:pPr>
          </w:p>
        </w:tc>
        <w:tc>
          <w:tcPr>
            <w:tcW w:w="720" w:type="dxa"/>
          </w:tcPr>
          <w:p w14:paraId="325C9478" w14:textId="77777777" w:rsidR="001B2ABD" w:rsidRPr="008222EE" w:rsidRDefault="001B2ABD" w:rsidP="000C45FF">
            <w:pPr>
              <w:tabs>
                <w:tab w:val="left" w:pos="990"/>
              </w:tabs>
              <w:rPr>
                <w:color w:val="20190B" w:themeColor="background2" w:themeShade="1A"/>
                <w:sz w:val="72"/>
                <w:szCs w:val="72"/>
              </w:rPr>
            </w:pPr>
          </w:p>
        </w:tc>
        <w:tc>
          <w:tcPr>
            <w:tcW w:w="6470" w:type="dxa"/>
            <w:vAlign w:val="bottom"/>
          </w:tcPr>
          <w:p w14:paraId="329D6716" w14:textId="77777777" w:rsidR="00D30EA4" w:rsidRPr="008222EE" w:rsidRDefault="00D30EA4" w:rsidP="00D30EA4">
            <w:pPr>
              <w:pStyle w:val="Title"/>
              <w:rPr>
                <w:i/>
                <w:iCs/>
                <w:color w:val="FFFFFF" w:themeColor="background1"/>
                <w:sz w:val="72"/>
                <w:szCs w:val="72"/>
              </w:rPr>
            </w:pPr>
            <w:r>
              <w:rPr>
                <w:i/>
                <w:iCs/>
                <w:color w:val="FFFFFF" w:themeColor="background1"/>
                <w:sz w:val="72"/>
                <w:szCs w:val="72"/>
              </w:rPr>
              <w:t>{{NAME}}</w:t>
            </w:r>
          </w:p>
          <w:p w14:paraId="569B8340" w14:textId="6D11D9E3" w:rsidR="001B2ABD" w:rsidRPr="008222EE" w:rsidRDefault="001B2ABD" w:rsidP="00D30EA4">
            <w:pPr>
              <w:pStyle w:val="Subtitle"/>
              <w:rPr>
                <w:color w:val="FFFFFF" w:themeColor="background1"/>
                <w:sz w:val="72"/>
                <w:szCs w:val="72"/>
              </w:rPr>
            </w:pPr>
          </w:p>
        </w:tc>
      </w:tr>
      <w:tr w:rsidR="00CF658D" w:rsidRPr="00CF658D" w14:paraId="36B6BA73" w14:textId="77777777" w:rsidTr="001B2ABD">
        <w:tc>
          <w:tcPr>
            <w:tcW w:w="3600" w:type="dxa"/>
          </w:tcPr>
          <w:sdt>
            <w:sdtPr>
              <w:rPr>
                <w:color w:val="0D0D0D" w:themeColor="text1" w:themeTint="F2"/>
                <w:sz w:val="20"/>
                <w:szCs w:val="20"/>
              </w:rPr>
              <w:id w:val="-1711873194"/>
              <w:placeholder>
                <w:docPart w:val="537EB0F281F94AB7A3DAB18837F936E6"/>
              </w:placeholder>
              <w:temporary/>
              <w:showingPlcHdr/>
              <w15:appearance w15:val="hidden"/>
            </w:sdtPr>
            <w:sdtEndPr/>
            <w:sdtContent>
              <w:p w14:paraId="52A0599B" w14:textId="77777777" w:rsidR="001B2ABD" w:rsidRPr="00CF658D" w:rsidRDefault="00036450" w:rsidP="00036450">
                <w:pPr>
                  <w:pStyle w:val="Heading3"/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Perfil</w:t>
                </w:r>
              </w:p>
            </w:sdtContent>
          </w:sdt>
          <w:p w14:paraId="4FBAD4CE" w14:textId="003CE937" w:rsidR="00036450" w:rsidRPr="00CF658D" w:rsidRDefault="00036450" w:rsidP="006E3E1B">
            <w:pPr>
              <w:rPr>
                <w:color w:val="0D0D0D" w:themeColor="text1" w:themeTint="F2"/>
                <w:sz w:val="20"/>
                <w:szCs w:val="20"/>
              </w:rPr>
            </w:pPr>
          </w:p>
          <w:p w14:paraId="4D82C511" w14:textId="77777777" w:rsidR="00036450" w:rsidRPr="00CF658D" w:rsidRDefault="00036450" w:rsidP="00036450">
            <w:pPr>
              <w:rPr>
                <w:color w:val="0D0D0D" w:themeColor="text1" w:themeTint="F2"/>
                <w:sz w:val="20"/>
                <w:szCs w:val="20"/>
              </w:rPr>
            </w:pPr>
          </w:p>
          <w:sdt>
            <w:sdtPr>
              <w:rPr>
                <w:color w:val="0D0D0D" w:themeColor="text1" w:themeTint="F2"/>
                <w:sz w:val="20"/>
                <w:szCs w:val="20"/>
              </w:rPr>
              <w:id w:val="-1954003311"/>
              <w:placeholder>
                <w:docPart w:val="8D4F2CB9057B422E878FC225D83959ED"/>
              </w:placeholder>
              <w:temporary/>
              <w:showingPlcHdr/>
              <w15:appearance w15:val="hidden"/>
            </w:sdtPr>
            <w:sdtEndPr/>
            <w:sdtContent>
              <w:p w14:paraId="2CCEFC09" w14:textId="77777777" w:rsidR="00036450" w:rsidRPr="00CF658D" w:rsidRDefault="00CB0055" w:rsidP="00CB0055">
                <w:pPr>
                  <w:pStyle w:val="Heading3"/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1111563247"/>
              <w:placeholder>
                <w:docPart w:val="6DA7560A2483410591813D7A50EA067E"/>
              </w:placeholder>
              <w:temporary/>
              <w:showingPlcHdr/>
              <w15:appearance w15:val="hidden"/>
            </w:sdtPr>
            <w:sdtEndPr/>
            <w:sdtContent>
              <w:p w14:paraId="1BA7BD76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TELÉFONO: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-324128318"/>
              <w:placeholder>
                <w:docPart w:val="264066B87B3341D6A7590970C1376F0D"/>
              </w:placeholder>
              <w:temporary/>
              <w:showingPlcHdr/>
              <w15:appearance w15:val="hidden"/>
            </w:sdtPr>
            <w:sdtEndPr/>
            <w:sdtContent>
              <w:p w14:paraId="0D1C29B1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678-555-0103</w:t>
                </w:r>
              </w:p>
            </w:sdtContent>
          </w:sdt>
          <w:p w14:paraId="0C782C44" w14:textId="77777777" w:rsidR="004D3011" w:rsidRPr="00CF658D" w:rsidRDefault="004D3011" w:rsidP="004D3011">
            <w:pPr>
              <w:rPr>
                <w:color w:val="0D0D0D" w:themeColor="text1" w:themeTint="F2"/>
                <w:sz w:val="20"/>
                <w:szCs w:val="20"/>
              </w:rPr>
            </w:pPr>
          </w:p>
          <w:sdt>
            <w:sdtPr>
              <w:rPr>
                <w:color w:val="0D0D0D" w:themeColor="text1" w:themeTint="F2"/>
                <w:sz w:val="20"/>
                <w:szCs w:val="20"/>
              </w:rPr>
              <w:id w:val="67859272"/>
              <w:placeholder>
                <w:docPart w:val="8FC0A48BD1A64B7EA4AAF1B749B62402"/>
              </w:placeholder>
              <w:temporary/>
              <w:showingPlcHdr/>
              <w15:appearance w15:val="hidden"/>
            </w:sdtPr>
            <w:sdtEndPr/>
            <w:sdtContent>
              <w:p w14:paraId="7946F2AF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SITIO WEB: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-720132143"/>
              <w:placeholder>
                <w:docPart w:val="85B558DA785E4A9583A447396C4998CA"/>
              </w:placeholder>
              <w:temporary/>
              <w:showingPlcHdr/>
              <w15:appearance w15:val="hidden"/>
            </w:sdtPr>
            <w:sdtEndPr/>
            <w:sdtContent>
              <w:p w14:paraId="31D91671" w14:textId="77777777" w:rsidR="004D3011" w:rsidRPr="00CF658D" w:rsidRDefault="00E4381A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El sitio web va aquí</w:t>
                </w:r>
              </w:p>
            </w:sdtContent>
          </w:sdt>
          <w:p w14:paraId="703EB20F" w14:textId="77777777" w:rsidR="004D3011" w:rsidRPr="00CF658D" w:rsidRDefault="004D3011" w:rsidP="004D3011">
            <w:pPr>
              <w:rPr>
                <w:color w:val="0D0D0D" w:themeColor="text1" w:themeTint="F2"/>
                <w:sz w:val="20"/>
                <w:szCs w:val="20"/>
              </w:rPr>
            </w:pPr>
          </w:p>
          <w:sdt>
            <w:sdtPr>
              <w:rPr>
                <w:color w:val="0D0D0D" w:themeColor="text1" w:themeTint="F2"/>
                <w:sz w:val="20"/>
                <w:szCs w:val="20"/>
              </w:rPr>
              <w:id w:val="-240260293"/>
              <w:placeholder>
                <w:docPart w:val="8E4C3F2189824427A527A8DE8224534B"/>
              </w:placeholder>
              <w:temporary/>
              <w:showingPlcHdr/>
              <w15:appearance w15:val="hidden"/>
            </w:sdtPr>
            <w:sdtEndPr/>
            <w:sdtContent>
              <w:p w14:paraId="3041CE74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CORREO ELECTRÓNICO:</w:t>
                </w:r>
              </w:p>
            </w:sdtContent>
          </w:sdt>
          <w:p w14:paraId="679A0C48" w14:textId="22909420" w:rsidR="00036450" w:rsidRPr="00CF658D" w:rsidRDefault="00036450" w:rsidP="004D3011">
            <w:pPr>
              <w:rPr>
                <w:rStyle w:val="Hyperlink"/>
                <w:color w:val="0D0D0D" w:themeColor="text1" w:themeTint="F2"/>
                <w:sz w:val="20"/>
                <w:szCs w:val="20"/>
              </w:rPr>
            </w:pPr>
          </w:p>
          <w:p w14:paraId="1BD625B0" w14:textId="77777777" w:rsidR="004142CD" w:rsidRPr="00CF658D" w:rsidRDefault="004142CD" w:rsidP="004142CD">
            <w:pPr>
              <w:rPr>
                <w:color w:val="0D0D0D" w:themeColor="text1" w:themeTint="F2"/>
                <w:sz w:val="20"/>
                <w:szCs w:val="20"/>
              </w:rPr>
            </w:pPr>
          </w:p>
          <w:sdt>
            <w:sdtPr>
              <w:rPr>
                <w:color w:val="0D0D0D" w:themeColor="text1" w:themeTint="F2"/>
                <w:sz w:val="20"/>
                <w:szCs w:val="20"/>
              </w:rPr>
              <w:id w:val="-1444214663"/>
              <w:placeholder>
                <w:docPart w:val="BC3B20EA263E49B8A15193E7FD8E4AB8"/>
              </w:placeholder>
              <w:temporary/>
              <w:showingPlcHdr/>
              <w15:appearance w15:val="hidden"/>
            </w:sdtPr>
            <w:sdtEndPr/>
            <w:sdtContent>
              <w:p w14:paraId="01708A43" w14:textId="77777777" w:rsidR="004D3011" w:rsidRPr="00CF658D" w:rsidRDefault="00CB0055" w:rsidP="00CB0055">
                <w:pPr>
                  <w:pStyle w:val="Heading3"/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Aficiones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1444813694"/>
              <w:placeholder>
                <w:docPart w:val="B3B50A134D9F4D779A844B51D000E378"/>
              </w:placeholder>
              <w:temporary/>
              <w:showingPlcHdr/>
              <w15:appearance w15:val="hidden"/>
            </w:sdtPr>
            <w:sdtEndPr/>
            <w:sdtContent>
              <w:p w14:paraId="5574DE17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Afición n.º 1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127826779"/>
              <w:placeholder>
                <w:docPart w:val="CF25909410584FCC8D21721355340887"/>
              </w:placeholder>
              <w:temporary/>
              <w:showingPlcHdr/>
              <w15:appearance w15:val="hidden"/>
            </w:sdtPr>
            <w:sdtEndPr/>
            <w:sdtContent>
              <w:p w14:paraId="7F790992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Afición n.º 2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-1460640448"/>
              <w:placeholder>
                <w:docPart w:val="892CEA8154AA4F698281F9C2F49505EB"/>
              </w:placeholder>
              <w:temporary/>
              <w:showingPlcHdr/>
              <w15:appearance w15:val="hidden"/>
            </w:sdtPr>
            <w:sdtEndPr/>
            <w:sdtContent>
              <w:p w14:paraId="61711CF3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Afición n.º 3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-1376452077"/>
              <w:placeholder>
                <w:docPart w:val="AC1FD7E4AC2F409BB5962ADB1DDA00A6"/>
              </w:placeholder>
              <w:temporary/>
              <w:showingPlcHdr/>
              <w15:appearance w15:val="hidden"/>
            </w:sdtPr>
            <w:sdtEndPr/>
            <w:sdtContent>
              <w:p w14:paraId="4B707A4E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3510EEFC" w14:textId="77777777" w:rsidR="001B2ABD" w:rsidRPr="009529D6" w:rsidRDefault="001B2ABD" w:rsidP="000C45FF">
            <w:pPr>
              <w:tabs>
                <w:tab w:val="left" w:pos="990"/>
              </w:tabs>
              <w:rPr>
                <w:color w:val="20190B" w:themeColor="background2" w:themeShade="1A"/>
              </w:rPr>
            </w:pPr>
          </w:p>
        </w:tc>
        <w:tc>
          <w:tcPr>
            <w:tcW w:w="6470" w:type="dxa"/>
          </w:tcPr>
          <w:p w14:paraId="65ACFB8F" w14:textId="5314BF46" w:rsidR="001B2ABD" w:rsidRPr="008222EE" w:rsidRDefault="001B2ABD" w:rsidP="00036450">
            <w:pPr>
              <w:pStyle w:val="Heading2"/>
              <w:rPr>
                <w:color w:val="FFFFFF" w:themeColor="background1"/>
              </w:rPr>
            </w:pPr>
          </w:p>
          <w:p w14:paraId="438DEC80" w14:textId="32D35309" w:rsidR="00036450" w:rsidRPr="008222EE" w:rsidRDefault="00036450" w:rsidP="006E3E1B">
            <w:pPr>
              <w:pStyle w:val="Heading2"/>
              <w:rPr>
                <w:color w:val="FFFFFF" w:themeColor="background1"/>
              </w:rPr>
            </w:pPr>
          </w:p>
        </w:tc>
      </w:tr>
    </w:tbl>
    <w:p w14:paraId="1B1BA05A" w14:textId="77777777" w:rsidR="0043117B" w:rsidRPr="0059649E" w:rsidRDefault="00046A35" w:rsidP="000C45FF">
      <w:pPr>
        <w:tabs>
          <w:tab w:val="left" w:pos="990"/>
        </w:tabs>
      </w:pPr>
    </w:p>
    <w:sectPr w:rsidR="0043117B" w:rsidRPr="0059649E" w:rsidSect="0059649E"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7048D" w14:textId="77777777" w:rsidR="00046A35" w:rsidRDefault="00046A35" w:rsidP="000C45FF">
      <w:r>
        <w:separator/>
      </w:r>
    </w:p>
  </w:endnote>
  <w:endnote w:type="continuationSeparator" w:id="0">
    <w:p w14:paraId="22EA667B" w14:textId="77777777" w:rsidR="00046A35" w:rsidRDefault="00046A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029D3" w14:textId="77777777" w:rsidR="00046A35" w:rsidRDefault="00046A35" w:rsidP="000C45FF">
      <w:r>
        <w:separator/>
      </w:r>
    </w:p>
  </w:footnote>
  <w:footnote w:type="continuationSeparator" w:id="0">
    <w:p w14:paraId="76ACF8D2" w14:textId="77777777" w:rsidR="00046A35" w:rsidRDefault="00046A35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displayBackgroundShap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>
      <o:colormru v:ext="edit" colors="#9cc2f1,#9dc5f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D6"/>
    <w:rsid w:val="00036450"/>
    <w:rsid w:val="00046A35"/>
    <w:rsid w:val="00075675"/>
    <w:rsid w:val="00094499"/>
    <w:rsid w:val="000B0577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2D7816"/>
    <w:rsid w:val="0030481B"/>
    <w:rsid w:val="003156FC"/>
    <w:rsid w:val="003254B5"/>
    <w:rsid w:val="00336BE4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2E93"/>
    <w:rsid w:val="00646E75"/>
    <w:rsid w:val="006771D0"/>
    <w:rsid w:val="006E3E1B"/>
    <w:rsid w:val="00715FCB"/>
    <w:rsid w:val="00743101"/>
    <w:rsid w:val="007775E1"/>
    <w:rsid w:val="007867A0"/>
    <w:rsid w:val="007927F5"/>
    <w:rsid w:val="007D3B6B"/>
    <w:rsid w:val="00802CA0"/>
    <w:rsid w:val="008222EE"/>
    <w:rsid w:val="009260CD"/>
    <w:rsid w:val="009529D6"/>
    <w:rsid w:val="00952C25"/>
    <w:rsid w:val="009A09AC"/>
    <w:rsid w:val="009F11A6"/>
    <w:rsid w:val="00A2118D"/>
    <w:rsid w:val="00AD76E2"/>
    <w:rsid w:val="00AE2C60"/>
    <w:rsid w:val="00B20152"/>
    <w:rsid w:val="00B359E4"/>
    <w:rsid w:val="00B53203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CF658D"/>
    <w:rsid w:val="00D04BFE"/>
    <w:rsid w:val="00D12DBF"/>
    <w:rsid w:val="00D2522B"/>
    <w:rsid w:val="00D30EA4"/>
    <w:rsid w:val="00D422DE"/>
    <w:rsid w:val="00D46E98"/>
    <w:rsid w:val="00D5459D"/>
    <w:rsid w:val="00DA1F4D"/>
    <w:rsid w:val="00DD172A"/>
    <w:rsid w:val="00E25A26"/>
    <w:rsid w:val="00E4381A"/>
    <w:rsid w:val="00E55D74"/>
    <w:rsid w:val="00ED5F41"/>
    <w:rsid w:val="00EE4C8D"/>
    <w:rsid w:val="00F60274"/>
    <w:rsid w:val="00F77FB9"/>
    <w:rsid w:val="00F805B6"/>
    <w:rsid w:val="00F94526"/>
    <w:rsid w:val="00FB068F"/>
    <w:rsid w:val="00FF2CA0"/>
    <w:rsid w:val="00F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cc2f1,#9dc5f1"/>
    </o:shapedefaults>
    <o:shapelayout v:ext="edit">
      <o:idmap v:ext="edit" data="1"/>
    </o:shapelayout>
  </w:shapeDefaults>
  <w:decimalSymbol w:val="."/>
  <w:listSeparator w:val=","/>
  <w14:docId w14:val="0C6139F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4C8D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EE4C8D"/>
  </w:style>
  <w:style w:type="character" w:customStyle="1" w:styleId="DateChar">
    <w:name w:val="Date Char"/>
    <w:basedOn w:val="DefaultParagraphFont"/>
    <w:link w:val="Date"/>
    <w:uiPriority w:val="99"/>
    <w:rsid w:val="00EE4C8D"/>
    <w:rPr>
      <w:rFonts w:ascii="Century Gothic" w:hAnsi="Century Gothic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DefaultParagraphFont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Grid">
    <w:name w:val="Table Grid"/>
    <w:basedOn w:val="Table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4C8D"/>
    <w:rPr>
      <w:rFonts w:ascii="Century Gothic" w:hAnsi="Century Gothic"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DefaultParagraphFont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EE4C8D"/>
    <w:pPr>
      <w:numPr>
        <w:numId w:val="2"/>
      </w:numPr>
    </w:pPr>
  </w:style>
  <w:style w:type="character" w:styleId="HTMLCode">
    <w:name w:val="HTML Code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E4C8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C8D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C8D"/>
    <w:pPr>
      <w:outlineLvl w:val="9"/>
    </w:pPr>
  </w:style>
  <w:style w:type="character" w:styleId="SubtleReference">
    <w:name w:val="Subtle Reference"/>
    <w:basedOn w:val="DefaultParagraphFont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EE4C8D"/>
  </w:style>
  <w:style w:type="character" w:styleId="BookTitle">
    <w:name w:val="Book Title"/>
    <w:basedOn w:val="DefaultParagraphFont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DefaultParagraphFont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EE4C8D"/>
  </w:style>
  <w:style w:type="paragraph" w:styleId="MacroText">
    <w:name w:val="macro"/>
    <w:link w:val="MacroTextCh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E4C8D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4C8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TOAHeading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ColorfulList">
    <w:name w:val="Colorful List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EE4C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EnvelopeAddress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EE4C8D"/>
    <w:pPr>
      <w:numPr>
        <w:numId w:val="13"/>
      </w:numPr>
    </w:pPr>
  </w:style>
  <w:style w:type="table" w:styleId="PlainTable1">
    <w:name w:val="Plain Table 1"/>
    <w:basedOn w:val="Table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IntenseReference">
    <w:name w:val="Intense Reference"/>
    <w:basedOn w:val="DefaultParagraphFont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eEmphasis">
    <w:name w:val="Intense Emphasis"/>
    <w:basedOn w:val="DefaultParagraphFont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DefaultParagraphFont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DefaultParagraphFont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4C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4C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C8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E4C8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E4C8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NormalIndent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E4C8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Contemporary">
    <w:name w:val="Table Contemporary"/>
    <w:basedOn w:val="Table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E4C8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4C8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Columns1">
    <w:name w:val="Table Columns 1"/>
    <w:basedOn w:val="Table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E4C8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Simple1">
    <w:name w:val="Table Simple 1"/>
    <w:basedOn w:val="Table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4C8D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EE4C8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4C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table" w:styleId="Table3Deffects1">
    <w:name w:val="Table 3D effects 1"/>
    <w:basedOn w:val="Table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EE4C8D"/>
    <w:rPr>
      <w:rFonts w:ascii="Century Gothic" w:hAnsi="Century Gothic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O%20RODRIGUEZ\AppData\Local\Microsoft\Office\16.0\DTS\es-ES%7b23333398-BF21-4461-A493-D26AF91B670B%7d\%7bB512EBFA-8A30-49A1-BA1C-B740499742C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7EB0F281F94AB7A3DAB18837F93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76F3B-3265-4690-B9AF-95F2A30B778A}"/>
      </w:docPartPr>
      <w:docPartBody>
        <w:p w:rsidR="004215DB" w:rsidRDefault="00301FB0">
          <w:pPr>
            <w:pStyle w:val="537EB0F281F94AB7A3DAB18837F936E6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8D4F2CB9057B422E878FC225D8395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C4F27-C4FA-4222-A1EB-C7AC1A033D1A}"/>
      </w:docPartPr>
      <w:docPartBody>
        <w:p w:rsidR="004215DB" w:rsidRDefault="00301FB0">
          <w:pPr>
            <w:pStyle w:val="8D4F2CB9057B422E878FC225D83959ED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6DA7560A2483410591813D7A50EA0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E8ADE-B63D-47A6-9851-1A2C27E4628A}"/>
      </w:docPartPr>
      <w:docPartBody>
        <w:p w:rsidR="004215DB" w:rsidRDefault="00301FB0">
          <w:pPr>
            <w:pStyle w:val="6DA7560A2483410591813D7A50EA067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264066B87B3341D6A7590970C137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6107A-D824-49AB-9809-F51DA16629F8}"/>
      </w:docPartPr>
      <w:docPartBody>
        <w:p w:rsidR="004215DB" w:rsidRDefault="00301FB0">
          <w:pPr>
            <w:pStyle w:val="264066B87B3341D6A7590970C1376F0D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8FC0A48BD1A64B7EA4AAF1B749B62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AB6CE-F31E-4487-BBFB-75740D219306}"/>
      </w:docPartPr>
      <w:docPartBody>
        <w:p w:rsidR="004215DB" w:rsidRDefault="00301FB0">
          <w:pPr>
            <w:pStyle w:val="8FC0A48BD1A64B7EA4AAF1B749B62402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85B558DA785E4A9583A447396C499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5796-BBEA-44B5-BCFF-0E55B17BF300}"/>
      </w:docPartPr>
      <w:docPartBody>
        <w:p w:rsidR="004215DB" w:rsidRDefault="00301FB0">
          <w:pPr>
            <w:pStyle w:val="85B558DA785E4A9583A447396C4998CA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8E4C3F2189824427A527A8DE82245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0A59A-2BCB-4286-A091-F638D9199113}"/>
      </w:docPartPr>
      <w:docPartBody>
        <w:p w:rsidR="004215DB" w:rsidRDefault="00301FB0">
          <w:pPr>
            <w:pStyle w:val="8E4C3F2189824427A527A8DE8224534B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BC3B20EA263E49B8A15193E7FD8E4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0F098-9AC6-47A2-932A-A3B7A3B630D9}"/>
      </w:docPartPr>
      <w:docPartBody>
        <w:p w:rsidR="004215DB" w:rsidRDefault="00301FB0">
          <w:pPr>
            <w:pStyle w:val="BC3B20EA263E49B8A15193E7FD8E4AB8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B3B50A134D9F4D779A844B51D000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ED8D3-F53A-4CDB-9DA6-F7243318F46A}"/>
      </w:docPartPr>
      <w:docPartBody>
        <w:p w:rsidR="004215DB" w:rsidRDefault="00301FB0">
          <w:pPr>
            <w:pStyle w:val="B3B50A134D9F4D779A844B51D000E378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CF25909410584FCC8D21721355340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38B30-35B8-4557-B25B-91B33D04AC7F}"/>
      </w:docPartPr>
      <w:docPartBody>
        <w:p w:rsidR="004215DB" w:rsidRDefault="00301FB0">
          <w:pPr>
            <w:pStyle w:val="CF25909410584FCC8D21721355340887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892CEA8154AA4F698281F9C2F4950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D98C0-2116-4117-94FD-7CA75B5966C2}"/>
      </w:docPartPr>
      <w:docPartBody>
        <w:p w:rsidR="004215DB" w:rsidRDefault="00301FB0">
          <w:pPr>
            <w:pStyle w:val="892CEA8154AA4F698281F9C2F49505EB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AC1FD7E4AC2F409BB5962ADB1DDA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CDCC7-1E73-47F0-A89F-4BEB69CC8B06}"/>
      </w:docPartPr>
      <w:docPartBody>
        <w:p w:rsidR="004215DB" w:rsidRDefault="00301FB0">
          <w:pPr>
            <w:pStyle w:val="AC1FD7E4AC2F409BB5962ADB1DDA00A6"/>
          </w:pPr>
          <w:r w:rsidRPr="0059649E">
            <w:rPr>
              <w:lang w:bidi="es-ES"/>
            </w:rPr>
            <w:t>Afición n.º 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B0"/>
    <w:rsid w:val="00080E56"/>
    <w:rsid w:val="00301FB0"/>
    <w:rsid w:val="004215DB"/>
    <w:rsid w:val="006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2AE7B822F4039A64D8007D1A842B9">
    <w:name w:val="17B2AE7B822F4039A64D8007D1A842B9"/>
  </w:style>
  <w:style w:type="paragraph" w:customStyle="1" w:styleId="5F76075A9AEC44A7ABC5DB49EF6D9BBE">
    <w:name w:val="5F76075A9AEC44A7ABC5DB49EF6D9BBE"/>
  </w:style>
  <w:style w:type="paragraph" w:customStyle="1" w:styleId="537EB0F281F94AB7A3DAB18837F936E6">
    <w:name w:val="537EB0F281F94AB7A3DAB18837F936E6"/>
  </w:style>
  <w:style w:type="paragraph" w:customStyle="1" w:styleId="7157F52D32774A569ACBA37D6CA3111A">
    <w:name w:val="7157F52D32774A569ACBA37D6CA3111A"/>
  </w:style>
  <w:style w:type="paragraph" w:customStyle="1" w:styleId="8D4F2CB9057B422E878FC225D83959ED">
    <w:name w:val="8D4F2CB9057B422E878FC225D83959ED"/>
  </w:style>
  <w:style w:type="paragraph" w:customStyle="1" w:styleId="6DA7560A2483410591813D7A50EA067E">
    <w:name w:val="6DA7560A2483410591813D7A50EA067E"/>
  </w:style>
  <w:style w:type="paragraph" w:customStyle="1" w:styleId="264066B87B3341D6A7590970C1376F0D">
    <w:name w:val="264066B87B3341D6A7590970C1376F0D"/>
  </w:style>
  <w:style w:type="paragraph" w:customStyle="1" w:styleId="8FC0A48BD1A64B7EA4AAF1B749B62402">
    <w:name w:val="8FC0A48BD1A64B7EA4AAF1B749B62402"/>
  </w:style>
  <w:style w:type="paragraph" w:customStyle="1" w:styleId="85B558DA785E4A9583A447396C4998CA">
    <w:name w:val="85B558DA785E4A9583A447396C4998CA"/>
  </w:style>
  <w:style w:type="paragraph" w:customStyle="1" w:styleId="8E4C3F2189824427A527A8DE8224534B">
    <w:name w:val="8E4C3F2189824427A527A8DE8224534B"/>
  </w:style>
  <w:style w:type="character" w:styleId="Hyperlink">
    <w:name w:val="Hyperlink"/>
    <w:basedOn w:val="DefaultParagraphFon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526B5B7F1524F028C8E43FB102C082E">
    <w:name w:val="8526B5B7F1524F028C8E43FB102C082E"/>
  </w:style>
  <w:style w:type="paragraph" w:customStyle="1" w:styleId="BC3B20EA263E49B8A15193E7FD8E4AB8">
    <w:name w:val="BC3B20EA263E49B8A15193E7FD8E4AB8"/>
  </w:style>
  <w:style w:type="paragraph" w:customStyle="1" w:styleId="B3B50A134D9F4D779A844B51D000E378">
    <w:name w:val="B3B50A134D9F4D779A844B51D000E378"/>
  </w:style>
  <w:style w:type="paragraph" w:customStyle="1" w:styleId="CF25909410584FCC8D21721355340887">
    <w:name w:val="CF25909410584FCC8D21721355340887"/>
  </w:style>
  <w:style w:type="paragraph" w:customStyle="1" w:styleId="892CEA8154AA4F698281F9C2F49505EB">
    <w:name w:val="892CEA8154AA4F698281F9C2F49505EB"/>
  </w:style>
  <w:style w:type="paragraph" w:customStyle="1" w:styleId="AC1FD7E4AC2F409BB5962ADB1DDA00A6">
    <w:name w:val="AC1FD7E4AC2F409BB5962ADB1DDA00A6"/>
  </w:style>
  <w:style w:type="paragraph" w:customStyle="1" w:styleId="FD3C1082E7BC4F6594919492182378E0">
    <w:name w:val="FD3C1082E7BC4F6594919492182378E0"/>
  </w:style>
  <w:style w:type="paragraph" w:customStyle="1" w:styleId="107E0ABE132D42609FAB705A0548F192">
    <w:name w:val="107E0ABE132D42609FAB705A0548F192"/>
  </w:style>
  <w:style w:type="paragraph" w:customStyle="1" w:styleId="79795514C80A4AE9872914E1B94B9BBC">
    <w:name w:val="79795514C80A4AE9872914E1B94B9BBC"/>
  </w:style>
  <w:style w:type="paragraph" w:customStyle="1" w:styleId="6E99B6EBAA87434FB262D26F81086918">
    <w:name w:val="6E99B6EBAA87434FB262D26F81086918"/>
  </w:style>
  <w:style w:type="paragraph" w:customStyle="1" w:styleId="63A0AC4A026E45339FB160FE9CEB7005">
    <w:name w:val="63A0AC4A026E45339FB160FE9CEB7005"/>
  </w:style>
  <w:style w:type="paragraph" w:customStyle="1" w:styleId="F507E7068EEC4CA6B7E46D85A6F0D011">
    <w:name w:val="F507E7068EEC4CA6B7E46D85A6F0D011"/>
  </w:style>
  <w:style w:type="paragraph" w:customStyle="1" w:styleId="00B37EF46D0E4399ACF9F2BD0CBC5442">
    <w:name w:val="00B37EF46D0E4399ACF9F2BD0CBC5442"/>
  </w:style>
  <w:style w:type="paragraph" w:customStyle="1" w:styleId="55418CF14FAF4AA7812DC5D41F372779">
    <w:name w:val="55418CF14FAF4AA7812DC5D41F372779"/>
  </w:style>
  <w:style w:type="paragraph" w:customStyle="1" w:styleId="8E99A06854C24641B946E609E06CAF35">
    <w:name w:val="8E99A06854C24641B946E609E06CAF35"/>
  </w:style>
  <w:style w:type="paragraph" w:customStyle="1" w:styleId="081EC7FA5BD340E59BFE2EEF7F45742C">
    <w:name w:val="081EC7FA5BD340E59BFE2EEF7F45742C"/>
  </w:style>
  <w:style w:type="paragraph" w:customStyle="1" w:styleId="6B3628ACF6A14C9FAFE35C628016F602">
    <w:name w:val="6B3628ACF6A14C9FAFE35C628016F602"/>
  </w:style>
  <w:style w:type="paragraph" w:customStyle="1" w:styleId="146C3EAAB86F4D79BD69350B1B7492D7">
    <w:name w:val="146C3EAAB86F4D79BD69350B1B7492D7"/>
  </w:style>
  <w:style w:type="paragraph" w:customStyle="1" w:styleId="D1311358BFF94EF88E5181A2F4041725">
    <w:name w:val="D1311358BFF94EF88E5181A2F4041725"/>
  </w:style>
  <w:style w:type="paragraph" w:customStyle="1" w:styleId="1F0791AA10194BF4BDDB2C19F4330D6D">
    <w:name w:val="1F0791AA10194BF4BDDB2C19F4330D6D"/>
  </w:style>
  <w:style w:type="paragraph" w:customStyle="1" w:styleId="554543D0D70242B89529A5B5333BC4A5">
    <w:name w:val="554543D0D70242B89529A5B5333BC4A5"/>
  </w:style>
  <w:style w:type="paragraph" w:customStyle="1" w:styleId="DB75A9FF4CA74F669A0DFB027B17D666">
    <w:name w:val="DB75A9FF4CA74F669A0DFB027B17D666"/>
  </w:style>
  <w:style w:type="paragraph" w:customStyle="1" w:styleId="68122383B56B483B922820E6763A0FD9">
    <w:name w:val="68122383B56B483B922820E6763A0FD9"/>
  </w:style>
  <w:style w:type="paragraph" w:customStyle="1" w:styleId="E25960CEFE124065AF8DBB180E49122A">
    <w:name w:val="E25960CEFE124065AF8DBB180E49122A"/>
  </w:style>
  <w:style w:type="paragraph" w:customStyle="1" w:styleId="4789D543E1C64842AAA93FC6DE63CDD8">
    <w:name w:val="4789D543E1C64842AAA93FC6DE63CDD8"/>
  </w:style>
  <w:style w:type="paragraph" w:customStyle="1" w:styleId="E52139C288D14F3DA665CDD8AC0640B6">
    <w:name w:val="E52139C288D14F3DA665CDD8AC0640B6"/>
  </w:style>
  <w:style w:type="paragraph" w:customStyle="1" w:styleId="6ECE336079594621B0063BAC2737C887">
    <w:name w:val="6ECE336079594621B0063BAC2737C887"/>
  </w:style>
  <w:style w:type="paragraph" w:customStyle="1" w:styleId="9F1A73C9BC544F1D8EDF1EE1C457A72E">
    <w:name w:val="9F1A73C9BC544F1D8EDF1EE1C457A72E"/>
  </w:style>
  <w:style w:type="paragraph" w:customStyle="1" w:styleId="7929F91FA023463DA492D16E84790083">
    <w:name w:val="7929F91FA023463DA492D16E84790083"/>
  </w:style>
  <w:style w:type="paragraph" w:customStyle="1" w:styleId="29BFB0241D8B464FBC9DA9BB031B63D6">
    <w:name w:val="29BFB0241D8B464FBC9DA9BB031B63D6"/>
  </w:style>
  <w:style w:type="paragraph" w:customStyle="1" w:styleId="2C0AAD68E05E47EF878CF8699090A2D0">
    <w:name w:val="2C0AAD68E05E47EF878CF8699090A2D0"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61764E66DAEE4C86A076BBA90B8BE790">
    <w:name w:val="61764E66DAEE4C86A076BBA90B8BE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{B512EBFA-8A30-49A1-BA1C-B740499742C6}tf00546271_win32.dotx</Template>
  <TotalTime>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2021-03-04T03:06:00Z</dcterms:created>
  <dcterms:modified xsi:type="dcterms:W3CDTF">2021-03-04T04:33:00Z</dcterms:modified>
</cp:coreProperties>
</file>